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203B8" w14:textId="77777777" w:rsidR="002F5AB1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40C5949E" w14:textId="77777777" w:rsidR="00D86508" w:rsidRDefault="00D86508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6E3450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7DB9F92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F8553EC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F13AD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96ADCC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3A40773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6BE7BC0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49E5EB4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AA3CCBA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8F1AAED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A37182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EA6194E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525CBAF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603C64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DA5321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7B401CF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FB666D2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393739D" w14:textId="37660E91" w:rsidR="00F37F19" w:rsidRPr="00D736DF" w:rsidRDefault="000410EB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3476480C1DA42F9A52F6604BB73C671"/>
          </w:placeholder>
        </w:sdtPr>
        <w:sdtEndPr/>
        <w:sdtContent>
          <w:r w:rsidR="009406D4" w:rsidRPr="00F74006">
            <w:rPr>
              <w:rFonts w:ascii="Times New Roman" w:hAnsi="Times New Roman" w:cs="Times New Roman"/>
              <w:b/>
              <w:sz w:val="40"/>
              <w:szCs w:val="40"/>
            </w:rPr>
            <w:t>#</w:t>
          </w:r>
          <w:r w:rsidR="00641144" w:rsidRPr="00641144">
            <w:rPr>
              <w:rFonts w:ascii="Times New Roman" w:hAnsi="Times New Roman" w:cs="Times New Roman"/>
              <w:b/>
              <w:sz w:val="40"/>
              <w:szCs w:val="40"/>
            </w:rPr>
            <w:t>6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F5F8354052F04C6AA1466E360DDBD718"/>
        </w:placeholder>
      </w:sdtPr>
      <w:sdtEndPr/>
      <w:sdtContent>
        <w:p w14:paraId="6AC70208" w14:textId="345DC210" w:rsidR="00F37F19" w:rsidRDefault="00641144" w:rsidP="007C35E4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641144">
            <w:rPr>
              <w:rFonts w:ascii="Times New Roman" w:hAnsi="Times New Roman" w:cs="Times New Roman"/>
              <w:b/>
              <w:sz w:val="40"/>
              <w:szCs w:val="40"/>
            </w:rPr>
            <w:t>Реализация класса</w:t>
          </w:r>
        </w:p>
      </w:sdtContent>
    </w:sdt>
    <w:p w14:paraId="6FA5EF5B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DC590A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F50AC86" w14:textId="77777777" w:rsidR="007C35E4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4F76CFE" w14:textId="77777777" w:rsidR="007C35E4" w:rsidRPr="00D736DF" w:rsidRDefault="007C35E4" w:rsidP="007C35E4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31D1DB9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E8AD2AC6117C4B94AA4441163F8EF855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Михайлов</w:t>
          </w:r>
        </w:sdtContent>
      </w:sdt>
    </w:p>
    <w:p w14:paraId="5F0A06B1" w14:textId="77777777" w:rsidR="005815F3" w:rsidRPr="00D736DF" w:rsidRDefault="00937E74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5AB5DB3CF0584E7B8D6FDF1CF283E6C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Иван</w:t>
          </w:r>
        </w:sdtContent>
      </w:sdt>
      <w:r w:rsidR="000410EB"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C43204EDFCC84879B28717438692C80D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Юрьевич</w:t>
          </w:r>
        </w:sdtContent>
      </w:sdt>
    </w:p>
    <w:p w14:paraId="1EAF8EE4" w14:textId="77777777" w:rsidR="005815F3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675E352ACE564231955213CD14EBD950"/>
          </w:placeholder>
        </w:sdtPr>
        <w:sdtEndPr/>
        <w:sdtContent>
          <w:r w:rsidR="007C35E4"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50098B75" w14:textId="77777777" w:rsidR="000410EB" w:rsidRPr="00D736DF" w:rsidRDefault="000410EB" w:rsidP="007C35E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Проверила:</w:t>
      </w:r>
      <w:r w:rsidR="007C35E4">
        <w:rPr>
          <w:rFonts w:ascii="Times New Roman" w:hAnsi="Times New Roman" w:cs="Times New Roman"/>
          <w:sz w:val="28"/>
          <w:szCs w:val="28"/>
        </w:rPr>
        <w:t xml:space="preserve"> Филимонов</w:t>
      </w:r>
      <w:r w:rsidR="00B513DB" w:rsidRPr="00D736DF">
        <w:rPr>
          <w:rFonts w:ascii="Times New Roman" w:hAnsi="Times New Roman" w:cs="Times New Roman"/>
          <w:sz w:val="28"/>
          <w:szCs w:val="28"/>
        </w:rPr>
        <w:t xml:space="preserve">а </w:t>
      </w:r>
      <w:r w:rsidR="007C35E4">
        <w:rPr>
          <w:rFonts w:ascii="Times New Roman" w:hAnsi="Times New Roman" w:cs="Times New Roman"/>
          <w:sz w:val="28"/>
          <w:szCs w:val="28"/>
        </w:rPr>
        <w:t>И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  <w:r w:rsidR="007C35E4">
        <w:rPr>
          <w:rFonts w:ascii="Times New Roman" w:hAnsi="Times New Roman" w:cs="Times New Roman"/>
          <w:sz w:val="28"/>
          <w:szCs w:val="28"/>
        </w:rPr>
        <w:t xml:space="preserve"> А</w:t>
      </w:r>
      <w:r w:rsidR="00B513DB" w:rsidRPr="00D736DF">
        <w:rPr>
          <w:rFonts w:ascii="Times New Roman" w:hAnsi="Times New Roman" w:cs="Times New Roman"/>
          <w:sz w:val="28"/>
          <w:szCs w:val="28"/>
        </w:rPr>
        <w:t>.</w:t>
      </w:r>
    </w:p>
    <w:p w14:paraId="1937DE0C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4E4456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03FC7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B9966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F8AB4F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D0B397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6830C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5E1903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23DA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3477BA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1F3A9" w14:textId="77777777" w:rsidR="00B513DB" w:rsidRPr="00D736DF" w:rsidRDefault="00B513D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4D731D" w14:textId="77777777" w:rsidR="000410EB" w:rsidRPr="00D736DF" w:rsidRDefault="000410EB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745D568" w14:textId="77777777" w:rsidR="00A71023" w:rsidRPr="00D736DF" w:rsidRDefault="00937E74" w:rsidP="007C35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55DD25E11D8A484A89FD85DFA69A312E"/>
          </w:placeholder>
        </w:sdtPr>
        <w:sdtEndPr/>
        <w:sdtContent>
          <w:r w:rsidR="00D86508" w:rsidRPr="007C35E4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2D18E7A0" w14:textId="77777777" w:rsidR="00A71023" w:rsidRPr="00D736DF" w:rsidRDefault="000410EB" w:rsidP="00BB6D3C">
      <w:pPr>
        <w:pageBreakBefore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7AADBB" w14:textId="54F3722E" w:rsidR="00825953" w:rsidRPr="0021432D" w:rsidRDefault="0021432D" w:rsidP="00BB6D3C">
      <w:pPr>
        <w:tabs>
          <w:tab w:val="left" w:pos="36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Рассмотреть способы работы с классами в языке программирования С</w:t>
      </w:r>
      <w:r w:rsidRPr="0021432D">
        <w:rPr>
          <w:rFonts w:ascii="Times New Roman" w:hAnsi="Times New Roman" w:cs="Times New Roman"/>
          <w:sz w:val="28"/>
          <w:szCs w:val="24"/>
        </w:rPr>
        <w:t>#.</w:t>
      </w:r>
    </w:p>
    <w:p w14:paraId="1067B927" w14:textId="77777777" w:rsidR="00825953" w:rsidRPr="00D736DF" w:rsidRDefault="000410EB" w:rsidP="00BB6D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7636B4F4" w14:textId="4A9EB771" w:rsidR="00825953" w:rsidRPr="00641144" w:rsidRDefault="00641144" w:rsidP="00BB6D3C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641144">
        <w:rPr>
          <w:rFonts w:ascii="Times New Roman" w:hAnsi="Times New Roman" w:cs="Times New Roman"/>
          <w:b/>
          <w:bCs/>
          <w:sz w:val="28"/>
          <w:szCs w:val="24"/>
        </w:rPr>
        <w:t>Упражнение 1.</w:t>
      </w:r>
      <w:r w:rsidRPr="00641144">
        <w:rPr>
          <w:rFonts w:ascii="Times New Roman" w:hAnsi="Times New Roman" w:cs="Times New Roman"/>
          <w:sz w:val="28"/>
          <w:szCs w:val="24"/>
        </w:rPr>
        <w:t xml:space="preserve"> Разработка класса </w:t>
      </w:r>
      <w:r>
        <w:rPr>
          <w:rFonts w:ascii="Times New Roman" w:hAnsi="Times New Roman" w:cs="Times New Roman"/>
          <w:sz w:val="28"/>
          <w:szCs w:val="24"/>
          <w:lang w:val="en-US"/>
        </w:rPr>
        <w:t>Book</w:t>
      </w:r>
      <w:r w:rsidRPr="00641144">
        <w:rPr>
          <w:rFonts w:ascii="Times New Roman" w:hAnsi="Times New Roman" w:cs="Times New Roman"/>
          <w:sz w:val="28"/>
          <w:szCs w:val="24"/>
        </w:rPr>
        <w:t>.</w:t>
      </w:r>
    </w:p>
    <w:p w14:paraId="79BAC869" w14:textId="59198229" w:rsidR="00641144" w:rsidRDefault="00641144" w:rsidP="00BB6D3C">
      <w:pPr>
        <w:tabs>
          <w:tab w:val="left" w:pos="41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проект </w:t>
      </w:r>
      <w:r>
        <w:rPr>
          <w:rFonts w:ascii="Times New Roman" w:hAnsi="Times New Roman" w:cs="Times New Roman"/>
          <w:sz w:val="28"/>
          <w:szCs w:val="24"/>
          <w:lang w:val="en-US"/>
        </w:rPr>
        <w:t>MyClass</w:t>
      </w:r>
      <w:r>
        <w:rPr>
          <w:rFonts w:ascii="Times New Roman" w:hAnsi="Times New Roman" w:cs="Times New Roman"/>
          <w:sz w:val="28"/>
          <w:szCs w:val="24"/>
        </w:rPr>
        <w:t xml:space="preserve"> добавлен новый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Book</w:t>
      </w:r>
      <w:r>
        <w:rPr>
          <w:rFonts w:ascii="Times New Roman" w:hAnsi="Times New Roman" w:cs="Times New Roman"/>
          <w:sz w:val="28"/>
          <w:szCs w:val="24"/>
        </w:rPr>
        <w:t xml:space="preserve">. В него добавлены </w:t>
      </w:r>
      <w:r w:rsidRPr="00641144">
        <w:rPr>
          <w:rFonts w:ascii="Times New Roman" w:hAnsi="Times New Roman" w:cs="Times New Roman"/>
          <w:sz w:val="28"/>
          <w:szCs w:val="24"/>
        </w:rPr>
        <w:t>автоматически реализуемые свойства</w:t>
      </w:r>
      <w:r w:rsidRPr="00641144">
        <w:rPr>
          <w:rFonts w:ascii="Times New Roman" w:hAnsi="Times New Roman" w:cs="Times New Roman"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4"/>
        </w:rPr>
        <w:t xml:space="preserve">геттеры и сеттеры, для </w:t>
      </w:r>
      <w:r w:rsidRPr="00641144">
        <w:rPr>
          <w:rFonts w:ascii="Times New Roman" w:hAnsi="Times New Roman" w:cs="Times New Roman"/>
          <w:sz w:val="28"/>
          <w:szCs w:val="24"/>
        </w:rPr>
        <w:t>автоматически созда</w:t>
      </w:r>
      <w:r>
        <w:rPr>
          <w:rFonts w:ascii="Times New Roman" w:hAnsi="Times New Roman" w:cs="Times New Roman"/>
          <w:sz w:val="28"/>
          <w:szCs w:val="24"/>
        </w:rPr>
        <w:t>нных</w:t>
      </w:r>
      <w:r w:rsidRPr="00641144">
        <w:rPr>
          <w:rFonts w:ascii="Times New Roman" w:hAnsi="Times New Roman" w:cs="Times New Roman"/>
          <w:sz w:val="28"/>
          <w:szCs w:val="24"/>
        </w:rPr>
        <w:t xml:space="preserve"> скрыт</w:t>
      </w:r>
      <w:r>
        <w:rPr>
          <w:rFonts w:ascii="Times New Roman" w:hAnsi="Times New Roman" w:cs="Times New Roman"/>
          <w:sz w:val="28"/>
          <w:szCs w:val="24"/>
        </w:rPr>
        <w:t>ых</w:t>
      </w:r>
      <w:r w:rsidRPr="00641144">
        <w:rPr>
          <w:rFonts w:ascii="Times New Roman" w:hAnsi="Times New Roman" w:cs="Times New Roman"/>
          <w:sz w:val="28"/>
          <w:szCs w:val="24"/>
        </w:rPr>
        <w:t xml:space="preserve"> резервн</w:t>
      </w:r>
      <w:r>
        <w:rPr>
          <w:rFonts w:ascii="Times New Roman" w:hAnsi="Times New Roman" w:cs="Times New Roman"/>
          <w:sz w:val="28"/>
          <w:szCs w:val="24"/>
        </w:rPr>
        <w:t>ых</w:t>
      </w:r>
      <w:r w:rsidRPr="00641144">
        <w:rPr>
          <w:rFonts w:ascii="Times New Roman" w:hAnsi="Times New Roman" w:cs="Times New Roman"/>
          <w:sz w:val="28"/>
          <w:szCs w:val="24"/>
        </w:rPr>
        <w:t xml:space="preserve"> поле</w:t>
      </w:r>
      <w:r>
        <w:rPr>
          <w:rFonts w:ascii="Times New Roman" w:hAnsi="Times New Roman" w:cs="Times New Roman"/>
          <w:sz w:val="28"/>
          <w:szCs w:val="24"/>
        </w:rPr>
        <w:t xml:space="preserve">й: автор, название, издательство, количество страниц, год издания. </w:t>
      </w:r>
      <w:r w:rsidRPr="00641144">
        <w:rPr>
          <w:rFonts w:ascii="Times New Roman" w:hAnsi="Times New Roman" w:cs="Times New Roman"/>
          <w:sz w:val="28"/>
          <w:szCs w:val="24"/>
        </w:rPr>
        <w:t>Добав</w:t>
      </w:r>
      <w:r>
        <w:rPr>
          <w:rFonts w:ascii="Times New Roman" w:hAnsi="Times New Roman" w:cs="Times New Roman"/>
          <w:sz w:val="28"/>
          <w:szCs w:val="24"/>
        </w:rPr>
        <w:t>лено</w:t>
      </w:r>
      <w:r w:rsidRPr="00641144">
        <w:rPr>
          <w:rFonts w:ascii="Times New Roman" w:hAnsi="Times New Roman" w:cs="Times New Roman"/>
          <w:sz w:val="28"/>
          <w:szCs w:val="24"/>
        </w:rPr>
        <w:t xml:space="preserve"> статическ</w:t>
      </w:r>
      <w:r>
        <w:rPr>
          <w:rFonts w:ascii="Times New Roman" w:hAnsi="Times New Roman" w:cs="Times New Roman"/>
          <w:sz w:val="28"/>
          <w:szCs w:val="24"/>
        </w:rPr>
        <w:t>и закрытое</w:t>
      </w:r>
      <w:r w:rsidRPr="00641144">
        <w:rPr>
          <w:rFonts w:ascii="Times New Roman" w:hAnsi="Times New Roman" w:cs="Times New Roman"/>
          <w:sz w:val="28"/>
          <w:szCs w:val="24"/>
        </w:rPr>
        <w:t xml:space="preserve"> поле</w:t>
      </w:r>
      <w:r w:rsidRPr="00641144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price</w:t>
      </w:r>
      <w:r w:rsidRPr="00641144">
        <w:rPr>
          <w:rFonts w:ascii="Times New Roman" w:hAnsi="Times New Roman" w:cs="Times New Roman"/>
          <w:sz w:val="28"/>
          <w:szCs w:val="24"/>
        </w:rPr>
        <w:t>, которое определяет минимальную стоимость аренды за любую книгу</w:t>
      </w:r>
      <w:r>
        <w:rPr>
          <w:rFonts w:ascii="Times New Roman" w:hAnsi="Times New Roman" w:cs="Times New Roman"/>
          <w:sz w:val="28"/>
          <w:szCs w:val="24"/>
        </w:rPr>
        <w:t xml:space="preserve"> (9). </w:t>
      </w:r>
      <w:r w:rsidRPr="00641144">
        <w:rPr>
          <w:rFonts w:ascii="Times New Roman" w:hAnsi="Times New Roman" w:cs="Times New Roman"/>
          <w:sz w:val="28"/>
          <w:szCs w:val="24"/>
        </w:rPr>
        <w:t>Доба</w:t>
      </w:r>
      <w:r>
        <w:rPr>
          <w:rFonts w:ascii="Times New Roman" w:hAnsi="Times New Roman" w:cs="Times New Roman"/>
          <w:sz w:val="28"/>
          <w:szCs w:val="24"/>
        </w:rPr>
        <w:t>влено</w:t>
      </w:r>
      <w:r w:rsidRPr="00641144">
        <w:rPr>
          <w:rFonts w:ascii="Times New Roman" w:hAnsi="Times New Roman" w:cs="Times New Roman"/>
          <w:sz w:val="28"/>
          <w:szCs w:val="24"/>
        </w:rPr>
        <w:t xml:space="preserve"> автоматическое свойство, реализующее доступ </w:t>
      </w:r>
      <w:r>
        <w:rPr>
          <w:rFonts w:ascii="Times New Roman" w:hAnsi="Times New Roman" w:cs="Times New Roman"/>
          <w:sz w:val="28"/>
          <w:szCs w:val="24"/>
        </w:rPr>
        <w:t>к</w:t>
      </w:r>
      <w:r w:rsidRPr="00641144">
        <w:rPr>
          <w:rFonts w:ascii="Times New Roman" w:hAnsi="Times New Roman" w:cs="Times New Roman"/>
          <w:sz w:val="28"/>
          <w:szCs w:val="24"/>
        </w:rPr>
        <w:t xml:space="preserve"> полю price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Pr="00641144">
        <w:rPr>
          <w:rFonts w:ascii="Times New Roman" w:hAnsi="Times New Roman" w:cs="Times New Roman"/>
          <w:sz w:val="28"/>
          <w:szCs w:val="24"/>
        </w:rPr>
        <w:t>Реализ</w:t>
      </w:r>
      <w:r>
        <w:rPr>
          <w:rFonts w:ascii="Times New Roman" w:hAnsi="Times New Roman" w:cs="Times New Roman"/>
          <w:sz w:val="28"/>
          <w:szCs w:val="24"/>
        </w:rPr>
        <w:t>ован открытый</w:t>
      </w:r>
      <w:r w:rsidRPr="00641144">
        <w:rPr>
          <w:rFonts w:ascii="Times New Roman" w:hAnsi="Times New Roman" w:cs="Times New Roman"/>
          <w:sz w:val="28"/>
          <w:szCs w:val="24"/>
        </w:rPr>
        <w:t xml:space="preserve"> метод</w:t>
      </w:r>
      <w:r w:rsidR="00D74E92">
        <w:rPr>
          <w:rFonts w:ascii="Times New Roman" w:hAnsi="Times New Roman" w:cs="Times New Roman"/>
          <w:sz w:val="28"/>
          <w:szCs w:val="24"/>
        </w:rPr>
        <w:t xml:space="preserve"> </w:t>
      </w:r>
      <w:r w:rsidR="00D74E92" w:rsidRPr="00D74E92">
        <w:rPr>
          <w:rFonts w:ascii="Times New Roman" w:hAnsi="Times New Roman" w:cs="Times New Roman"/>
          <w:sz w:val="28"/>
          <w:szCs w:val="24"/>
        </w:rPr>
        <w:t>SetBook</w:t>
      </w:r>
      <w:r w:rsidRPr="00641144">
        <w:rPr>
          <w:rFonts w:ascii="Times New Roman" w:hAnsi="Times New Roman" w:cs="Times New Roman"/>
          <w:sz w:val="28"/>
          <w:szCs w:val="24"/>
        </w:rPr>
        <w:t>, устанавливающий значения характеристик книги</w:t>
      </w:r>
      <w:r>
        <w:rPr>
          <w:rFonts w:ascii="Times New Roman" w:hAnsi="Times New Roman" w:cs="Times New Roman"/>
          <w:sz w:val="28"/>
          <w:szCs w:val="24"/>
        </w:rPr>
        <w:t xml:space="preserve"> с помощью ключевого слова </w:t>
      </w:r>
      <w:r>
        <w:rPr>
          <w:rFonts w:ascii="Times New Roman" w:hAnsi="Times New Roman" w:cs="Times New Roman"/>
          <w:sz w:val="28"/>
          <w:szCs w:val="24"/>
          <w:lang w:val="en-US"/>
        </w:rPr>
        <w:t>this</w:t>
      </w:r>
      <w:r w:rsidRPr="00641144">
        <w:rPr>
          <w:rFonts w:ascii="Times New Roman" w:hAnsi="Times New Roman" w:cs="Times New Roman"/>
          <w:sz w:val="28"/>
          <w:szCs w:val="24"/>
        </w:rPr>
        <w:t>.</w:t>
      </w:r>
      <w:r w:rsidR="00D74E92">
        <w:rPr>
          <w:rFonts w:ascii="Times New Roman" w:hAnsi="Times New Roman" w:cs="Times New Roman"/>
          <w:sz w:val="28"/>
          <w:szCs w:val="24"/>
        </w:rPr>
        <w:t xml:space="preserve"> </w:t>
      </w:r>
      <w:r w:rsidR="00D74E92" w:rsidRPr="00D74E92">
        <w:rPr>
          <w:rFonts w:ascii="Times New Roman" w:hAnsi="Times New Roman" w:cs="Times New Roman"/>
          <w:sz w:val="28"/>
          <w:szCs w:val="24"/>
        </w:rPr>
        <w:t>Реализ</w:t>
      </w:r>
      <w:r w:rsidR="00D74E92">
        <w:rPr>
          <w:rFonts w:ascii="Times New Roman" w:hAnsi="Times New Roman" w:cs="Times New Roman"/>
          <w:sz w:val="28"/>
          <w:szCs w:val="24"/>
        </w:rPr>
        <w:t>ован</w:t>
      </w:r>
      <w:r w:rsidR="00D74E92" w:rsidRPr="00D74E92">
        <w:rPr>
          <w:rFonts w:ascii="Times New Roman" w:hAnsi="Times New Roman" w:cs="Times New Roman"/>
          <w:sz w:val="28"/>
          <w:szCs w:val="24"/>
        </w:rPr>
        <w:t xml:space="preserve"> статический метод</w:t>
      </w:r>
      <w:r w:rsidR="00D74E92">
        <w:rPr>
          <w:rFonts w:ascii="Times New Roman" w:hAnsi="Times New Roman" w:cs="Times New Roman"/>
          <w:sz w:val="28"/>
          <w:szCs w:val="24"/>
        </w:rPr>
        <w:t xml:space="preserve"> </w:t>
      </w:r>
      <w:r w:rsidR="00D74E92" w:rsidRPr="00D74E92">
        <w:rPr>
          <w:rFonts w:ascii="Times New Roman" w:hAnsi="Times New Roman" w:cs="Times New Roman"/>
          <w:sz w:val="28"/>
          <w:szCs w:val="24"/>
        </w:rPr>
        <w:t>SetPrice</w:t>
      </w:r>
      <w:r w:rsidR="00D74E92">
        <w:rPr>
          <w:rFonts w:ascii="Times New Roman" w:hAnsi="Times New Roman" w:cs="Times New Roman"/>
          <w:sz w:val="28"/>
          <w:szCs w:val="24"/>
        </w:rPr>
        <w:t>,</w:t>
      </w:r>
      <w:r w:rsidR="00D74E92" w:rsidRPr="00D74E92">
        <w:rPr>
          <w:rFonts w:ascii="Times New Roman" w:hAnsi="Times New Roman" w:cs="Times New Roman"/>
          <w:sz w:val="28"/>
          <w:szCs w:val="24"/>
        </w:rPr>
        <w:t xml:space="preserve"> устанавливающий стоимость аренды</w:t>
      </w:r>
      <w:r w:rsidR="00D74E92">
        <w:rPr>
          <w:rFonts w:ascii="Times New Roman" w:hAnsi="Times New Roman" w:cs="Times New Roman"/>
          <w:sz w:val="28"/>
          <w:szCs w:val="24"/>
        </w:rPr>
        <w:t>. При этом</w:t>
      </w:r>
      <w:r w:rsidR="00D74E92" w:rsidRPr="00D74E92">
        <w:rPr>
          <w:rFonts w:ascii="Times New Roman" w:hAnsi="Times New Roman" w:cs="Times New Roman"/>
          <w:sz w:val="28"/>
          <w:szCs w:val="24"/>
        </w:rPr>
        <w:t xml:space="preserve"> так как статическое поле будет существовать в единственном экземпляре для всех объектов класса, обращаются к нему не через имя экземпляра, а через имя класса</w:t>
      </w:r>
      <w:r w:rsidR="00D74E92">
        <w:rPr>
          <w:rFonts w:ascii="Times New Roman" w:hAnsi="Times New Roman" w:cs="Times New Roman"/>
          <w:sz w:val="28"/>
          <w:szCs w:val="24"/>
        </w:rPr>
        <w:t xml:space="preserve"> (</w:t>
      </w:r>
      <w:r w:rsidR="00D74E92">
        <w:rPr>
          <w:rFonts w:ascii="Times New Roman" w:hAnsi="Times New Roman" w:cs="Times New Roman"/>
          <w:sz w:val="28"/>
          <w:szCs w:val="24"/>
          <w:lang w:val="en-US"/>
        </w:rPr>
        <w:t>Book</w:t>
      </w:r>
      <w:r w:rsidR="00D74E92" w:rsidRPr="00D74E92">
        <w:rPr>
          <w:rFonts w:ascii="Times New Roman" w:hAnsi="Times New Roman" w:cs="Times New Roman"/>
          <w:sz w:val="28"/>
          <w:szCs w:val="24"/>
        </w:rPr>
        <w:t>.</w:t>
      </w:r>
      <w:r w:rsidR="00D74E92">
        <w:rPr>
          <w:rFonts w:ascii="Times New Roman" w:hAnsi="Times New Roman" w:cs="Times New Roman"/>
          <w:sz w:val="28"/>
          <w:szCs w:val="24"/>
          <w:lang w:val="en-US"/>
        </w:rPr>
        <w:t>Price</w:t>
      </w:r>
      <w:r w:rsidR="00D74E92" w:rsidRPr="00D74E92">
        <w:rPr>
          <w:rFonts w:ascii="Times New Roman" w:hAnsi="Times New Roman" w:cs="Times New Roman"/>
          <w:sz w:val="28"/>
          <w:szCs w:val="24"/>
        </w:rPr>
        <w:t xml:space="preserve">). </w:t>
      </w:r>
      <w:r w:rsidR="00D74E92" w:rsidRPr="00D74E92">
        <w:rPr>
          <w:rFonts w:ascii="Times New Roman" w:hAnsi="Times New Roman" w:cs="Times New Roman"/>
          <w:sz w:val="28"/>
          <w:szCs w:val="24"/>
        </w:rPr>
        <w:t>Переопредел</w:t>
      </w:r>
      <w:r w:rsidR="00D74E92">
        <w:rPr>
          <w:rFonts w:ascii="Times New Roman" w:hAnsi="Times New Roman" w:cs="Times New Roman"/>
          <w:sz w:val="28"/>
          <w:szCs w:val="24"/>
        </w:rPr>
        <w:t>ён</w:t>
      </w:r>
      <w:r w:rsidR="00D74E92" w:rsidRPr="00D74E92">
        <w:rPr>
          <w:rFonts w:ascii="Times New Roman" w:hAnsi="Times New Roman" w:cs="Times New Roman"/>
          <w:sz w:val="28"/>
          <w:szCs w:val="24"/>
        </w:rPr>
        <w:t xml:space="preserve"> метод ToString(), выводящий строковое представление объекта</w:t>
      </w:r>
      <w:r w:rsidR="00D74E92">
        <w:rPr>
          <w:rFonts w:ascii="Times New Roman" w:hAnsi="Times New Roman" w:cs="Times New Roman"/>
          <w:sz w:val="28"/>
          <w:szCs w:val="24"/>
        </w:rPr>
        <w:t xml:space="preserve">. </w:t>
      </w:r>
      <w:r w:rsidR="00D74E92" w:rsidRPr="00D74E92">
        <w:rPr>
          <w:rFonts w:ascii="Times New Roman" w:hAnsi="Times New Roman" w:cs="Times New Roman"/>
          <w:sz w:val="28"/>
          <w:szCs w:val="24"/>
        </w:rPr>
        <w:t>Реализ</w:t>
      </w:r>
      <w:r w:rsidR="00D74E92">
        <w:rPr>
          <w:rFonts w:ascii="Times New Roman" w:hAnsi="Times New Roman" w:cs="Times New Roman"/>
          <w:sz w:val="28"/>
          <w:szCs w:val="24"/>
        </w:rPr>
        <w:t>ован</w:t>
      </w:r>
      <w:r w:rsidR="00D74E92" w:rsidRPr="00D74E92">
        <w:rPr>
          <w:rFonts w:ascii="Times New Roman" w:hAnsi="Times New Roman" w:cs="Times New Roman"/>
          <w:sz w:val="28"/>
          <w:szCs w:val="24"/>
        </w:rPr>
        <w:t xml:space="preserve"> метод вывода данных о книге на консоль</w:t>
      </w:r>
      <w:r w:rsidR="00D74E92">
        <w:rPr>
          <w:rFonts w:ascii="Times New Roman" w:hAnsi="Times New Roman" w:cs="Times New Roman"/>
          <w:sz w:val="28"/>
          <w:szCs w:val="24"/>
        </w:rPr>
        <w:t xml:space="preserve"> </w:t>
      </w:r>
      <w:r w:rsidR="00D74E92">
        <w:rPr>
          <w:rFonts w:ascii="Times New Roman" w:hAnsi="Times New Roman" w:cs="Times New Roman"/>
          <w:sz w:val="28"/>
          <w:szCs w:val="24"/>
          <w:lang w:val="en-US"/>
        </w:rPr>
        <w:t>Print</w:t>
      </w:r>
      <w:r w:rsidR="00D74E92" w:rsidRPr="00D74E92">
        <w:rPr>
          <w:rFonts w:ascii="Times New Roman" w:hAnsi="Times New Roman" w:cs="Times New Roman"/>
          <w:sz w:val="28"/>
          <w:szCs w:val="24"/>
        </w:rPr>
        <w:t xml:space="preserve">. </w:t>
      </w:r>
      <w:r w:rsidR="00D74E92" w:rsidRPr="00D74E92">
        <w:rPr>
          <w:rFonts w:ascii="Times New Roman" w:hAnsi="Times New Roman" w:cs="Times New Roman"/>
          <w:sz w:val="28"/>
          <w:szCs w:val="24"/>
        </w:rPr>
        <w:t>Реализ</w:t>
      </w:r>
      <w:r w:rsidR="00D74E92">
        <w:rPr>
          <w:rFonts w:ascii="Times New Roman" w:hAnsi="Times New Roman" w:cs="Times New Roman"/>
          <w:sz w:val="28"/>
          <w:szCs w:val="24"/>
        </w:rPr>
        <w:t>ован</w:t>
      </w:r>
      <w:r w:rsidR="00D74E92" w:rsidRPr="00D74E92">
        <w:rPr>
          <w:rFonts w:ascii="Times New Roman" w:hAnsi="Times New Roman" w:cs="Times New Roman"/>
          <w:sz w:val="28"/>
          <w:szCs w:val="24"/>
        </w:rPr>
        <w:t xml:space="preserve"> метод</w:t>
      </w:r>
      <w:r w:rsidR="00D74E92" w:rsidRPr="00D74E92">
        <w:rPr>
          <w:rFonts w:ascii="Times New Roman" w:hAnsi="Times New Roman" w:cs="Times New Roman"/>
          <w:sz w:val="28"/>
          <w:szCs w:val="24"/>
        </w:rPr>
        <w:t xml:space="preserve"> </w:t>
      </w:r>
      <w:r w:rsidR="00D74E92" w:rsidRPr="00D74E92">
        <w:rPr>
          <w:rFonts w:ascii="Times New Roman" w:hAnsi="Times New Roman" w:cs="Times New Roman"/>
          <w:sz w:val="28"/>
          <w:szCs w:val="24"/>
        </w:rPr>
        <w:t>PriceBook, определяющий стоимость аренды за указанное количество суток</w:t>
      </w:r>
      <w:r w:rsidR="00D74E92">
        <w:rPr>
          <w:rFonts w:ascii="Times New Roman" w:hAnsi="Times New Roman" w:cs="Times New Roman"/>
          <w:sz w:val="28"/>
          <w:szCs w:val="24"/>
        </w:rPr>
        <w:t>.</w:t>
      </w:r>
    </w:p>
    <w:p w14:paraId="42A33403" w14:textId="05CED560" w:rsidR="001A08A6" w:rsidRPr="001A08A6" w:rsidRDefault="001A08A6" w:rsidP="001A08A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4E92">
        <w:rPr>
          <w:rFonts w:ascii="Times New Roman" w:hAnsi="Times New Roman" w:cs="Times New Roman"/>
          <w:bCs/>
          <w:sz w:val="28"/>
          <w:szCs w:val="28"/>
        </w:rPr>
        <w:t>В методе Main созда</w:t>
      </w:r>
      <w:r>
        <w:rPr>
          <w:rFonts w:ascii="Times New Roman" w:hAnsi="Times New Roman" w:cs="Times New Roman"/>
          <w:bCs/>
          <w:sz w:val="28"/>
          <w:szCs w:val="28"/>
        </w:rPr>
        <w:t xml:space="preserve">н </w:t>
      </w:r>
      <w:r w:rsidRPr="00D74E92">
        <w:rPr>
          <w:rFonts w:ascii="Times New Roman" w:hAnsi="Times New Roman" w:cs="Times New Roman"/>
          <w:bCs/>
          <w:sz w:val="28"/>
          <w:szCs w:val="28"/>
        </w:rPr>
        <w:t>объект класса Book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помощью оператора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New</w:t>
      </w:r>
      <w:r w:rsidRPr="00D74E92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74E92">
        <w:rPr>
          <w:rFonts w:ascii="Times New Roman" w:hAnsi="Times New Roman" w:cs="Times New Roman"/>
          <w:bCs/>
          <w:sz w:val="28"/>
          <w:szCs w:val="28"/>
        </w:rPr>
        <w:t>Выз</w:t>
      </w:r>
      <w:r>
        <w:rPr>
          <w:rFonts w:ascii="Times New Roman" w:hAnsi="Times New Roman" w:cs="Times New Roman"/>
          <w:bCs/>
          <w:sz w:val="28"/>
          <w:szCs w:val="28"/>
        </w:rPr>
        <w:t>ван</w:t>
      </w:r>
      <w:r w:rsidRPr="00D74E92"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SetBook</w:t>
      </w:r>
      <w:r w:rsidRPr="00D74E92">
        <w:rPr>
          <w:rFonts w:ascii="Times New Roman" w:hAnsi="Times New Roman" w:cs="Times New Roman"/>
          <w:bCs/>
          <w:sz w:val="28"/>
          <w:szCs w:val="28"/>
        </w:rPr>
        <w:t xml:space="preserve"> для инициализации книги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D74E92">
        <w:rPr>
          <w:rFonts w:ascii="Times New Roman" w:hAnsi="Times New Roman" w:cs="Times New Roman"/>
          <w:bCs/>
          <w:sz w:val="28"/>
          <w:szCs w:val="28"/>
        </w:rPr>
        <w:t>С помощью статического метода SetPrice установ</w:t>
      </w:r>
      <w:r>
        <w:rPr>
          <w:rFonts w:ascii="Times New Roman" w:hAnsi="Times New Roman" w:cs="Times New Roman"/>
          <w:bCs/>
          <w:sz w:val="28"/>
          <w:szCs w:val="28"/>
        </w:rPr>
        <w:t>лена</w:t>
      </w:r>
      <w:r w:rsidRPr="00D74E92">
        <w:rPr>
          <w:rFonts w:ascii="Times New Roman" w:hAnsi="Times New Roman" w:cs="Times New Roman"/>
          <w:bCs/>
          <w:sz w:val="28"/>
          <w:szCs w:val="28"/>
        </w:rPr>
        <w:t xml:space="preserve"> нов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D74E92">
        <w:rPr>
          <w:rFonts w:ascii="Times New Roman" w:hAnsi="Times New Roman" w:cs="Times New Roman"/>
          <w:bCs/>
          <w:sz w:val="28"/>
          <w:szCs w:val="28"/>
        </w:rPr>
        <w:t xml:space="preserve"> стоимость аренды книги</w:t>
      </w:r>
      <w:r>
        <w:rPr>
          <w:rFonts w:ascii="Times New Roman" w:hAnsi="Times New Roman" w:cs="Times New Roman"/>
          <w:bCs/>
          <w:sz w:val="28"/>
          <w:szCs w:val="28"/>
        </w:rPr>
        <w:t xml:space="preserve"> (12). С помощью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4E04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выводится информация о книге на экран. С помощью обращения к полю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PriceBook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экран выводится стоимость аренды в течение трёх суток.</w:t>
      </w:r>
    </w:p>
    <w:p w14:paraId="331BFCA3" w14:textId="77777777" w:rsidR="0021432D" w:rsidRPr="0021432D" w:rsidRDefault="00D74E92" w:rsidP="00BB6D3C">
      <w:pPr>
        <w:keepNext/>
        <w:tabs>
          <w:tab w:val="left" w:pos="411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32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EFD7F8" wp14:editId="3522E9FC">
            <wp:extent cx="6120130" cy="46837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5F72" w14:textId="428F270A" w:rsidR="00D74E92" w:rsidRPr="0021432D" w:rsidRDefault="0021432D" w:rsidP="00BB6D3C">
      <w:pPr>
        <w:pStyle w:val="ab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43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43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43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43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B6D3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143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43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r w:rsidRPr="0021432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Book</w:t>
      </w:r>
    </w:p>
    <w:p w14:paraId="6F0D46AC" w14:textId="77777777" w:rsidR="0021432D" w:rsidRPr="0021432D" w:rsidRDefault="004E04D0" w:rsidP="00BB6D3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43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AB933" wp14:editId="15D9B9CD">
            <wp:extent cx="3648297" cy="2571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277" cy="259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1A4A" w14:textId="739FCEB6" w:rsidR="004E04D0" w:rsidRPr="0021432D" w:rsidRDefault="0021432D" w:rsidP="00BB6D3C">
      <w:pPr>
        <w:pStyle w:val="ab"/>
        <w:spacing w:after="0" w:line="360" w:lineRule="auto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2143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43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43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43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B6D3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143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43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Основная логика программы и результат</w:t>
      </w:r>
    </w:p>
    <w:p w14:paraId="71A9D0B0" w14:textId="18352FE6" w:rsidR="004E04D0" w:rsidRDefault="004E04D0" w:rsidP="00BB6D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4E04D0">
        <w:rPr>
          <w:rFonts w:ascii="Times New Roman" w:hAnsi="Times New Roman" w:cs="Times New Roman"/>
          <w:bCs/>
          <w:sz w:val="28"/>
          <w:szCs w:val="28"/>
        </w:rPr>
        <w:t xml:space="preserve"> помощью статического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SetPrice</w:t>
      </w:r>
      <w:r w:rsidRPr="004E04D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E04D0">
        <w:rPr>
          <w:rFonts w:ascii="Times New Roman" w:hAnsi="Times New Roman" w:cs="Times New Roman"/>
          <w:bCs/>
          <w:sz w:val="28"/>
          <w:szCs w:val="28"/>
        </w:rPr>
        <w:t>установ</w:t>
      </w:r>
      <w:r>
        <w:rPr>
          <w:rFonts w:ascii="Times New Roman" w:hAnsi="Times New Roman" w:cs="Times New Roman"/>
          <w:bCs/>
          <w:sz w:val="28"/>
          <w:szCs w:val="28"/>
        </w:rPr>
        <w:t>лена</w:t>
      </w:r>
      <w:r w:rsidRPr="004E04D0">
        <w:rPr>
          <w:rFonts w:ascii="Times New Roman" w:hAnsi="Times New Roman" w:cs="Times New Roman"/>
          <w:bCs/>
          <w:sz w:val="28"/>
          <w:szCs w:val="28"/>
        </w:rPr>
        <w:t xml:space="preserve"> нов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4E04D0">
        <w:rPr>
          <w:rFonts w:ascii="Times New Roman" w:hAnsi="Times New Roman" w:cs="Times New Roman"/>
          <w:bCs/>
          <w:sz w:val="28"/>
          <w:szCs w:val="28"/>
        </w:rPr>
        <w:t xml:space="preserve"> стоимость аренды книги, равной 5</w:t>
      </w:r>
      <w:r w:rsidRPr="004E04D0">
        <w:t xml:space="preserve"> </w:t>
      </w:r>
      <w:r w:rsidRPr="004E04D0">
        <w:rPr>
          <w:rFonts w:ascii="Times New Roman" w:hAnsi="Times New Roman" w:cs="Times New Roman"/>
          <w:bCs/>
          <w:sz w:val="28"/>
          <w:szCs w:val="28"/>
        </w:rPr>
        <w:t>(меньше минимальной)</w:t>
      </w:r>
      <w:r>
        <w:rPr>
          <w:rFonts w:ascii="Times New Roman" w:hAnsi="Times New Roman" w:cs="Times New Roman"/>
          <w:bCs/>
          <w:sz w:val="28"/>
          <w:szCs w:val="28"/>
        </w:rPr>
        <w:t>. Однако этот метод не принял значение 5, а вместо него установил минимально значение 9 и за 3 дня стоимость аренды будет равняться 27.</w:t>
      </w:r>
    </w:p>
    <w:p w14:paraId="63520798" w14:textId="77777777" w:rsidR="0021432D" w:rsidRPr="006D79BF" w:rsidRDefault="004E04D0" w:rsidP="00BB6D3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9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8C8AA6" wp14:editId="67286571">
            <wp:extent cx="3762375" cy="25530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505" cy="25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4141" w14:textId="272ABB2D" w:rsidR="004E04D0" w:rsidRPr="006D79BF" w:rsidRDefault="0021432D" w:rsidP="00BB6D3C">
      <w:pPr>
        <w:pStyle w:val="ab"/>
        <w:spacing w:after="0" w:line="360" w:lineRule="auto"/>
        <w:jc w:val="center"/>
        <w:rPr>
          <w:rFonts w:ascii="Times New Roman" w:hAnsi="Times New Roman" w:cs="Times New Roman"/>
          <w:bCs/>
          <w:i w:val="0"/>
          <w:iCs w:val="0"/>
          <w:color w:val="auto"/>
          <w:sz w:val="28"/>
          <w:szCs w:val="28"/>
        </w:rPr>
      </w:pP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B6D3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6D79BF"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Проверка работы статического метода</w:t>
      </w:r>
    </w:p>
    <w:p w14:paraId="1EB47A3F" w14:textId="777DE591" w:rsidR="004E04D0" w:rsidRDefault="004E04D0" w:rsidP="00BB6D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04D0">
        <w:rPr>
          <w:rFonts w:ascii="Times New Roman" w:hAnsi="Times New Roman" w:cs="Times New Roman"/>
          <w:b/>
          <w:sz w:val="28"/>
          <w:szCs w:val="28"/>
        </w:rPr>
        <w:t xml:space="preserve">Упражнение 2. </w:t>
      </w:r>
      <w:r w:rsidRPr="004E04D0">
        <w:rPr>
          <w:rFonts w:ascii="Times New Roman" w:hAnsi="Times New Roman" w:cs="Times New Roman"/>
          <w:bCs/>
          <w:sz w:val="28"/>
          <w:szCs w:val="28"/>
        </w:rPr>
        <w:t>Использование конструкторов</w:t>
      </w:r>
      <w:r w:rsidRPr="004E04D0">
        <w:rPr>
          <w:rFonts w:ascii="Times New Roman" w:hAnsi="Times New Roman" w:cs="Times New Roman"/>
          <w:bCs/>
          <w:sz w:val="28"/>
          <w:szCs w:val="28"/>
        </w:rPr>
        <w:t>.</w:t>
      </w:r>
    </w:p>
    <w:p w14:paraId="33DCF000" w14:textId="19F56078" w:rsidR="004E04D0" w:rsidRDefault="00C34A7D" w:rsidP="00BB6D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481224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 w:rsidR="00481224">
        <w:rPr>
          <w:rFonts w:ascii="Times New Roman" w:hAnsi="Times New Roman" w:cs="Times New Roman"/>
          <w:bCs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добавлены 3 конструктора: по умолчанию, который не принимает никаких аргументов, полный, принимающий все 5 аргументов класса, и перегруженный конструктор, который принимает только 2 параметра – автора и название книги. Также добавлен статический конструктор, </w:t>
      </w:r>
      <w:r w:rsidRPr="00C34A7D">
        <w:rPr>
          <w:rFonts w:ascii="Times New Roman" w:hAnsi="Times New Roman" w:cs="Times New Roman"/>
          <w:bCs/>
          <w:sz w:val="28"/>
          <w:szCs w:val="28"/>
        </w:rPr>
        <w:t>который инициализирует статическое поле класса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price</w:t>
      </w:r>
      <w:r w:rsidRPr="00C34A7D">
        <w:rPr>
          <w:rFonts w:ascii="Times New Roman" w:hAnsi="Times New Roman" w:cs="Times New Roman"/>
          <w:bCs/>
          <w:sz w:val="28"/>
          <w:szCs w:val="28"/>
        </w:rPr>
        <w:t>.</w:t>
      </w:r>
    </w:p>
    <w:p w14:paraId="50CF8EBC" w14:textId="77777777" w:rsidR="006D79BF" w:rsidRPr="006D79BF" w:rsidRDefault="00481224" w:rsidP="00BB6D3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40EF3" wp14:editId="5940AEEA">
            <wp:extent cx="3962472" cy="4029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7611" cy="407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ACE3" w14:textId="695B7896" w:rsidR="00481224" w:rsidRPr="006D79BF" w:rsidRDefault="006D79BF" w:rsidP="00BB6D3C">
      <w:pPr>
        <w:pStyle w:val="ab"/>
        <w:spacing w:after="0" w:line="36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B6D3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Добавленные конструкторы</w:t>
      </w:r>
    </w:p>
    <w:p w14:paraId="4EBB996C" w14:textId="39B06996" w:rsidR="009C1599" w:rsidRPr="00BB6D3C" w:rsidRDefault="00481224" w:rsidP="00BB6D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созданы 2 новых класса с использованием новых конструкторов, а также информация о них выведена на консоль.</w:t>
      </w:r>
    </w:p>
    <w:p w14:paraId="0CDBFB3D" w14:textId="77777777" w:rsidR="006D79BF" w:rsidRPr="006D79BF" w:rsidRDefault="00481224" w:rsidP="00BB6D3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7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C23F0" wp14:editId="53941371">
            <wp:extent cx="5181600" cy="243488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559" cy="24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0C5D" w14:textId="2394E60E" w:rsidR="00481224" w:rsidRPr="006D79BF" w:rsidRDefault="006D79BF" w:rsidP="00BB6D3C">
      <w:pPr>
        <w:pStyle w:val="ab"/>
        <w:spacing w:after="0" w:line="36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B6D3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Окончательный код метода </w:t>
      </w:r>
      <w:r w:rsidRPr="006D79B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Main</w:t>
      </w:r>
    </w:p>
    <w:p w14:paraId="04B97C2C" w14:textId="00237C68" w:rsidR="00481224" w:rsidRPr="006D79BF" w:rsidRDefault="009C1599" w:rsidP="00BB6D3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D79BF">
        <w:rPr>
          <w:rFonts w:ascii="Times New Roman" w:hAnsi="Times New Roman" w:cs="Times New Roman"/>
          <w:b/>
          <w:sz w:val="28"/>
          <w:szCs w:val="28"/>
        </w:rPr>
        <w:t>Упражнение 3.</w:t>
      </w:r>
      <w:r w:rsidRPr="006D79BF">
        <w:rPr>
          <w:rFonts w:ascii="Times New Roman" w:hAnsi="Times New Roman" w:cs="Times New Roman"/>
          <w:bCs/>
          <w:sz w:val="28"/>
          <w:szCs w:val="28"/>
        </w:rPr>
        <w:t xml:space="preserve"> Реализация класса </w:t>
      </w:r>
      <w:r w:rsidRPr="009C1599">
        <w:rPr>
          <w:rFonts w:ascii="Times New Roman" w:hAnsi="Times New Roman" w:cs="Times New Roman"/>
          <w:bCs/>
          <w:sz w:val="28"/>
          <w:szCs w:val="28"/>
          <w:lang w:val="en-US"/>
        </w:rPr>
        <w:t>Triangle</w:t>
      </w:r>
      <w:r w:rsidRPr="006D79BF">
        <w:rPr>
          <w:rFonts w:ascii="Times New Roman" w:hAnsi="Times New Roman" w:cs="Times New Roman"/>
          <w:bCs/>
          <w:sz w:val="28"/>
          <w:szCs w:val="28"/>
        </w:rPr>
        <w:t>.</w:t>
      </w:r>
    </w:p>
    <w:p w14:paraId="57E74534" w14:textId="2B12E8B4" w:rsidR="009C1599" w:rsidRDefault="009C1599" w:rsidP="00BB6D3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6D3C">
        <w:rPr>
          <w:rFonts w:ascii="Times New Roman" w:hAnsi="Times New Roman" w:cs="Times New Roman"/>
          <w:bCs/>
          <w:sz w:val="28"/>
          <w:szCs w:val="28"/>
        </w:rPr>
        <w:t xml:space="preserve">Создан класс </w:t>
      </w:r>
      <w:r w:rsidRPr="00BB6D3C">
        <w:rPr>
          <w:rFonts w:ascii="Times New Roman" w:hAnsi="Times New Roman" w:cs="Times New Roman"/>
          <w:bCs/>
          <w:sz w:val="28"/>
          <w:szCs w:val="28"/>
          <w:lang w:val="en-US"/>
        </w:rPr>
        <w:t>Triangle</w:t>
      </w:r>
      <w:r w:rsidRPr="00BB6D3C">
        <w:rPr>
          <w:rFonts w:ascii="Times New Roman" w:hAnsi="Times New Roman" w:cs="Times New Roman"/>
          <w:bCs/>
          <w:sz w:val="28"/>
          <w:szCs w:val="28"/>
        </w:rPr>
        <w:t xml:space="preserve"> с 3 целочисленными полями – сторонами треугольника. В конструкторе </w:t>
      </w:r>
      <w:r w:rsidRPr="00BB6D3C">
        <w:rPr>
          <w:rFonts w:ascii="Times New Roman" w:hAnsi="Times New Roman" w:cs="Times New Roman"/>
          <w:sz w:val="28"/>
          <w:szCs w:val="28"/>
        </w:rPr>
        <w:t xml:space="preserve">класса </w:t>
      </w:r>
      <w:r w:rsidRPr="00BB6D3C">
        <w:rPr>
          <w:rFonts w:ascii="Times New Roman" w:hAnsi="Times New Roman" w:cs="Times New Roman"/>
          <w:sz w:val="28"/>
          <w:szCs w:val="28"/>
        </w:rPr>
        <w:t>реализован проброс</w:t>
      </w:r>
      <w:r w:rsidRPr="00BB6D3C">
        <w:rPr>
          <w:rFonts w:ascii="Times New Roman" w:hAnsi="Times New Roman" w:cs="Times New Roman"/>
          <w:sz w:val="28"/>
          <w:szCs w:val="28"/>
        </w:rPr>
        <w:t xml:space="preserve"> исключительн</w:t>
      </w:r>
      <w:r w:rsidRPr="00BB6D3C">
        <w:rPr>
          <w:rFonts w:ascii="Times New Roman" w:hAnsi="Times New Roman" w:cs="Times New Roman"/>
          <w:sz w:val="28"/>
          <w:szCs w:val="28"/>
        </w:rPr>
        <w:t>ой</w:t>
      </w:r>
      <w:r w:rsidRPr="00BB6D3C">
        <w:rPr>
          <w:rFonts w:ascii="Times New Roman" w:hAnsi="Times New Roman" w:cs="Times New Roman"/>
          <w:sz w:val="28"/>
          <w:szCs w:val="28"/>
        </w:rPr>
        <w:t xml:space="preserve"> ситуаци</w:t>
      </w:r>
      <w:r w:rsidRPr="00BB6D3C">
        <w:rPr>
          <w:rFonts w:ascii="Times New Roman" w:hAnsi="Times New Roman" w:cs="Times New Roman"/>
          <w:sz w:val="28"/>
          <w:szCs w:val="28"/>
        </w:rPr>
        <w:t>и</w:t>
      </w:r>
      <w:r w:rsidRPr="00BB6D3C">
        <w:rPr>
          <w:rFonts w:ascii="Times New Roman" w:hAnsi="Times New Roman" w:cs="Times New Roman"/>
          <w:sz w:val="28"/>
          <w:szCs w:val="28"/>
        </w:rPr>
        <w:t>, что ни одна из сторон треугольника не превосходит сумму длин других сторон, в случае наступления этого события генерируется объект исключения с помощью ключев</w:t>
      </w:r>
      <w:r w:rsidRPr="00BB6D3C">
        <w:rPr>
          <w:rFonts w:ascii="Times New Roman" w:hAnsi="Times New Roman" w:cs="Times New Roman"/>
          <w:sz w:val="28"/>
          <w:szCs w:val="28"/>
        </w:rPr>
        <w:t>ого</w:t>
      </w:r>
      <w:r w:rsidRPr="00BB6D3C">
        <w:rPr>
          <w:rFonts w:ascii="Times New Roman" w:hAnsi="Times New Roman" w:cs="Times New Roman"/>
          <w:sz w:val="28"/>
          <w:szCs w:val="28"/>
        </w:rPr>
        <w:t xml:space="preserve"> слова </w:t>
      </w:r>
      <w:r w:rsidRPr="00BB6D3C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BB6D3C">
        <w:rPr>
          <w:rFonts w:ascii="Times New Roman" w:hAnsi="Times New Roman" w:cs="Times New Roman"/>
          <w:sz w:val="28"/>
          <w:szCs w:val="28"/>
        </w:rPr>
        <w:t>.</w:t>
      </w:r>
      <w:r w:rsidRPr="00BB6D3C">
        <w:rPr>
          <w:rFonts w:ascii="Times New Roman" w:hAnsi="Times New Roman" w:cs="Times New Roman"/>
          <w:sz w:val="28"/>
          <w:szCs w:val="28"/>
        </w:rPr>
        <w:t xml:space="preserve"> Добавлены методы вывода сторон треугольника на экран, подсчёта периметра и подсчёта площади треугольника по формуле Герона.</w:t>
      </w:r>
    </w:p>
    <w:p w14:paraId="0F76152A" w14:textId="3D31F5FA" w:rsidR="001A08A6" w:rsidRPr="001A08A6" w:rsidRDefault="001A08A6" w:rsidP="001A08A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1599">
        <w:rPr>
          <w:rFonts w:ascii="Times New Roman" w:hAnsi="Times New Roman" w:cs="Times New Roman"/>
          <w:bCs/>
          <w:sz w:val="28"/>
          <w:szCs w:val="28"/>
        </w:rPr>
        <w:t xml:space="preserve">В функции </w:t>
      </w:r>
      <w:r w:rsidRPr="009C1599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добавлен блок </w:t>
      </w:r>
      <w:r w:rsidRPr="008A00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bCs/>
          <w:sz w:val="28"/>
          <w:szCs w:val="28"/>
        </w:rPr>
        <w:t xml:space="preserve">, в котором происходит создание нового экземпляра класса и вызов всех 3 методов, описанных 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Triangle</w:t>
      </w:r>
      <w:r>
        <w:rPr>
          <w:rFonts w:ascii="Times New Roman" w:hAnsi="Times New Roman" w:cs="Times New Roman"/>
          <w:bCs/>
          <w:sz w:val="28"/>
          <w:szCs w:val="28"/>
        </w:rPr>
        <w:t xml:space="preserve">. Добавлен блок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Cs/>
          <w:sz w:val="28"/>
          <w:szCs w:val="28"/>
        </w:rPr>
        <w:t>, внутри которого содержится вывод краткого сообщения об ошибке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757FE35" w14:textId="77777777" w:rsidR="006D79BF" w:rsidRPr="00BB6D3C" w:rsidRDefault="009C1599" w:rsidP="00BB6D3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D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FD56C6" wp14:editId="34E644C0">
            <wp:extent cx="5002570" cy="450532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9910" cy="45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5EF0" w14:textId="73C67256" w:rsidR="009C1599" w:rsidRPr="00BB6D3C" w:rsidRDefault="006D79BF" w:rsidP="00BB6D3C">
      <w:pPr>
        <w:pStyle w:val="ab"/>
        <w:spacing w:after="0" w:line="36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BB6D3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Класс </w:t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Triangle</w:t>
      </w:r>
    </w:p>
    <w:p w14:paraId="0AD7A696" w14:textId="77777777" w:rsidR="00BB6D3C" w:rsidRPr="00BB6D3C" w:rsidRDefault="009C1599" w:rsidP="00BB6D3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D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6BFF9" wp14:editId="35D1BE5A">
            <wp:extent cx="4915846" cy="39528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8384" cy="395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4FCC" w14:textId="630DBD73" w:rsidR="009C1599" w:rsidRPr="00BB6D3C" w:rsidRDefault="00BB6D3C" w:rsidP="00BB6D3C">
      <w:pPr>
        <w:pStyle w:val="ab"/>
        <w:spacing w:after="0" w:line="36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en-US"/>
        </w:rPr>
      </w:pP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Результат работы программы</w:t>
      </w:r>
    </w:p>
    <w:p w14:paraId="24C33FCE" w14:textId="77777777" w:rsidR="00BB6D3C" w:rsidRPr="00BB6D3C" w:rsidRDefault="009C1599" w:rsidP="00BB6D3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D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7C9014" wp14:editId="47187EF8">
            <wp:extent cx="4647532" cy="33528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235" cy="336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2E4F" w14:textId="33976DFA" w:rsidR="009C1599" w:rsidRPr="00BB6D3C" w:rsidRDefault="00BB6D3C" w:rsidP="00BB6D3C">
      <w:pPr>
        <w:pStyle w:val="ab"/>
        <w:spacing w:after="0" w:line="360" w:lineRule="auto"/>
        <w:jc w:val="center"/>
        <w:rPr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</w:pP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BB6D3C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B6D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Обработка исключительной ситуации</w:t>
      </w:r>
    </w:p>
    <w:p w14:paraId="2BC8DFCA" w14:textId="222D40FF" w:rsidR="00825953" w:rsidRPr="00D736DF" w:rsidRDefault="000410EB" w:rsidP="00BB6D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C338E9F" w14:textId="6B98D2D0" w:rsidR="00825953" w:rsidRPr="00D736DF" w:rsidRDefault="00F74006" w:rsidP="00BB6D3C">
      <w:pPr>
        <w:tabs>
          <w:tab w:val="left" w:pos="40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результате выполнения лабораторной работы рассмотрено</w:t>
      </w:r>
      <w:r w:rsidR="008A0028" w:rsidRPr="008A0028">
        <w:rPr>
          <w:rFonts w:ascii="Times New Roman" w:hAnsi="Times New Roman" w:cs="Times New Roman"/>
          <w:sz w:val="28"/>
          <w:szCs w:val="24"/>
        </w:rPr>
        <w:t xml:space="preserve">: </w:t>
      </w:r>
      <w:r w:rsidR="008A0028">
        <w:rPr>
          <w:rFonts w:ascii="Times New Roman" w:hAnsi="Times New Roman" w:cs="Times New Roman"/>
          <w:sz w:val="28"/>
          <w:szCs w:val="24"/>
        </w:rPr>
        <w:t xml:space="preserve">способ создания новых пользовательских классов; автоматическое создание скрытых полей и их автоматически реализуемые свойства; добавление статических и обычных методов и конструкторов класса; ключевое слово </w:t>
      </w:r>
      <w:r w:rsidR="008A0028">
        <w:rPr>
          <w:rFonts w:ascii="Times New Roman" w:hAnsi="Times New Roman" w:cs="Times New Roman"/>
          <w:sz w:val="28"/>
          <w:szCs w:val="24"/>
          <w:lang w:val="en-US"/>
        </w:rPr>
        <w:t>this</w:t>
      </w:r>
      <w:r w:rsidR="008A0028">
        <w:rPr>
          <w:rFonts w:ascii="Times New Roman" w:hAnsi="Times New Roman" w:cs="Times New Roman"/>
          <w:sz w:val="28"/>
          <w:szCs w:val="24"/>
        </w:rPr>
        <w:t>, которое ссы</w:t>
      </w:r>
      <w:r w:rsidR="0021432D">
        <w:rPr>
          <w:rFonts w:ascii="Times New Roman" w:hAnsi="Times New Roman" w:cs="Times New Roman"/>
          <w:sz w:val="28"/>
          <w:szCs w:val="24"/>
        </w:rPr>
        <w:t>лается на поля текущего объекта класса.</w:t>
      </w:r>
    </w:p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719A8" w14:textId="77777777" w:rsidR="00937E74" w:rsidRDefault="00937E74" w:rsidP="00186C2F">
      <w:pPr>
        <w:spacing w:after="0" w:line="240" w:lineRule="auto"/>
      </w:pPr>
      <w:r>
        <w:separator/>
      </w:r>
    </w:p>
  </w:endnote>
  <w:endnote w:type="continuationSeparator" w:id="0">
    <w:p w14:paraId="373B9160" w14:textId="77777777" w:rsidR="00937E74" w:rsidRDefault="00937E74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6C7C2" w14:textId="77777777" w:rsidR="00937E74" w:rsidRDefault="00937E74" w:rsidP="00186C2F">
      <w:pPr>
        <w:spacing w:after="0" w:line="240" w:lineRule="auto"/>
      </w:pPr>
      <w:r>
        <w:separator/>
      </w:r>
    </w:p>
  </w:footnote>
  <w:footnote w:type="continuationSeparator" w:id="0">
    <w:p w14:paraId="0AF740CD" w14:textId="77777777" w:rsidR="00937E74" w:rsidRDefault="00937E74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80DB5"/>
    <w:multiLevelType w:val="hybridMultilevel"/>
    <w:tmpl w:val="0E7C18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E4"/>
    <w:rsid w:val="000410EB"/>
    <w:rsid w:val="0010500D"/>
    <w:rsid w:val="001461B2"/>
    <w:rsid w:val="00186C2F"/>
    <w:rsid w:val="001A08A6"/>
    <w:rsid w:val="001B5B56"/>
    <w:rsid w:val="0021432D"/>
    <w:rsid w:val="00227E46"/>
    <w:rsid w:val="002F5AB1"/>
    <w:rsid w:val="00354B37"/>
    <w:rsid w:val="003F4106"/>
    <w:rsid w:val="00481224"/>
    <w:rsid w:val="004E04D0"/>
    <w:rsid w:val="005815F3"/>
    <w:rsid w:val="005C1E15"/>
    <w:rsid w:val="00641144"/>
    <w:rsid w:val="006D79BF"/>
    <w:rsid w:val="007C35E4"/>
    <w:rsid w:val="00825953"/>
    <w:rsid w:val="00897D41"/>
    <w:rsid w:val="008A0028"/>
    <w:rsid w:val="00937E74"/>
    <w:rsid w:val="009406D4"/>
    <w:rsid w:val="009B4D9E"/>
    <w:rsid w:val="009C1599"/>
    <w:rsid w:val="00A71023"/>
    <w:rsid w:val="00A8270D"/>
    <w:rsid w:val="00AB0DE5"/>
    <w:rsid w:val="00B513DB"/>
    <w:rsid w:val="00B518CB"/>
    <w:rsid w:val="00BA2961"/>
    <w:rsid w:val="00BB6D3C"/>
    <w:rsid w:val="00BC47E2"/>
    <w:rsid w:val="00C34A7D"/>
    <w:rsid w:val="00C96B31"/>
    <w:rsid w:val="00D736DF"/>
    <w:rsid w:val="00D74E92"/>
    <w:rsid w:val="00D86508"/>
    <w:rsid w:val="00F37F19"/>
    <w:rsid w:val="00F74006"/>
    <w:rsid w:val="00F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0AAB9"/>
  <w15:docId w15:val="{63BEBEB0-1D91-4135-AC39-A5D52990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9C1599"/>
    <w:pPr>
      <w:spacing w:after="160" w:line="259" w:lineRule="auto"/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1432D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work\C%23\&#1096;&#1072;&#1073;&#1083;&#1086;&#1085;_&#1086;&#1090;&#1095;&#1077;&#109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476480C1DA42F9A52F6604BB73C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1DD63A-88DB-40EA-B2A4-8B353AA9A3A1}"/>
      </w:docPartPr>
      <w:docPartBody>
        <w:p w:rsidR="00FB25F1" w:rsidRDefault="00977E91">
          <w:pPr>
            <w:pStyle w:val="73476480C1DA42F9A52F6604BB73C671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F5F8354052F04C6AA1466E360DDBD7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0C99F3-5860-4337-8DCD-A05F6939A7AB}"/>
      </w:docPartPr>
      <w:docPartBody>
        <w:p w:rsidR="00FB25F1" w:rsidRDefault="00977E91">
          <w:pPr>
            <w:pStyle w:val="F5F8354052F04C6AA1466E360DDBD718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E8AD2AC6117C4B94AA4441163F8EF8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EE4E4-7C45-478E-BE50-ECE5C816CAFA}"/>
      </w:docPartPr>
      <w:docPartBody>
        <w:p w:rsidR="00FB25F1" w:rsidRDefault="00977E91">
          <w:pPr>
            <w:pStyle w:val="E8AD2AC6117C4B94AA4441163F8EF855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5AB5DB3CF0584E7B8D6FDF1CF283E6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B19C30-D7F4-4873-B3CC-44098BAD437A}"/>
      </w:docPartPr>
      <w:docPartBody>
        <w:p w:rsidR="00FB25F1" w:rsidRDefault="00977E91">
          <w:pPr>
            <w:pStyle w:val="5AB5DB3CF0584E7B8D6FDF1CF283E6C0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C43204EDFCC84879B28717438692C8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0D5F4-056F-4B60-A89F-B6430E267A8F}"/>
      </w:docPartPr>
      <w:docPartBody>
        <w:p w:rsidR="00FB25F1" w:rsidRDefault="00977E91">
          <w:pPr>
            <w:pStyle w:val="C43204EDFCC84879B28717438692C80D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675E352ACE564231955213CD14EBD9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B9769-A942-4685-8011-33B435D375C3}"/>
      </w:docPartPr>
      <w:docPartBody>
        <w:p w:rsidR="00FB25F1" w:rsidRDefault="00977E91">
          <w:pPr>
            <w:pStyle w:val="675E352ACE564231955213CD14EBD950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55DD25E11D8A484A89FD85DFA69A31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63CEB9-496F-4C90-A772-511C91CD90A1}"/>
      </w:docPartPr>
      <w:docPartBody>
        <w:p w:rsidR="00FB25F1" w:rsidRDefault="00977E91">
          <w:pPr>
            <w:pStyle w:val="55DD25E11D8A484A89FD85DFA69A312E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91"/>
    <w:rsid w:val="00211D41"/>
    <w:rsid w:val="00252A5F"/>
    <w:rsid w:val="00440428"/>
    <w:rsid w:val="00977E91"/>
    <w:rsid w:val="00F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476480C1DA42F9A52F6604BB73C671">
    <w:name w:val="73476480C1DA42F9A52F6604BB73C671"/>
  </w:style>
  <w:style w:type="paragraph" w:customStyle="1" w:styleId="F5F8354052F04C6AA1466E360DDBD718">
    <w:name w:val="F5F8354052F04C6AA1466E360DDBD718"/>
  </w:style>
  <w:style w:type="paragraph" w:customStyle="1" w:styleId="E8AD2AC6117C4B94AA4441163F8EF855">
    <w:name w:val="E8AD2AC6117C4B94AA4441163F8EF855"/>
  </w:style>
  <w:style w:type="paragraph" w:customStyle="1" w:styleId="5AB5DB3CF0584E7B8D6FDF1CF283E6C0">
    <w:name w:val="5AB5DB3CF0584E7B8D6FDF1CF283E6C0"/>
  </w:style>
  <w:style w:type="paragraph" w:customStyle="1" w:styleId="C43204EDFCC84879B28717438692C80D">
    <w:name w:val="C43204EDFCC84879B28717438692C80D"/>
  </w:style>
  <w:style w:type="paragraph" w:customStyle="1" w:styleId="675E352ACE564231955213CD14EBD950">
    <w:name w:val="675E352ACE564231955213CD14EBD950"/>
  </w:style>
  <w:style w:type="paragraph" w:customStyle="1" w:styleId="55DD25E11D8A484A89FD85DFA69A312E">
    <w:name w:val="55DD25E11D8A484A89FD85DFA69A312E"/>
  </w:style>
  <w:style w:type="paragraph" w:customStyle="1" w:styleId="A86E321A5B534B22B9192B0C0EE1225C">
    <w:name w:val="A86E321A5B534B22B9192B0C0EE1225C"/>
  </w:style>
  <w:style w:type="paragraph" w:customStyle="1" w:styleId="B593ABF22FE64C80A9AE6AC1823BCE37">
    <w:name w:val="B593ABF22FE64C80A9AE6AC1823BCE37"/>
  </w:style>
  <w:style w:type="paragraph" w:customStyle="1" w:styleId="9ADAD3806BBE441F9BB3824B04E9DCF3">
    <w:name w:val="9ADAD3806BBE441F9BB3824B04E9DCF3"/>
  </w:style>
  <w:style w:type="paragraph" w:customStyle="1" w:styleId="258D321C82DE4F1A8E2A7E00A7C5B71F">
    <w:name w:val="258D321C82DE4F1A8E2A7E00A7C5B7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46A3E-8494-42DB-9CD1-F6D2D3D29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шаблон_отчет.dotx</Template>
  <TotalTime>222</TotalTime>
  <Pages>1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Айван</dc:creator>
  <cp:lastModifiedBy>Иван Михайлов</cp:lastModifiedBy>
  <cp:revision>7</cp:revision>
  <dcterms:created xsi:type="dcterms:W3CDTF">2020-03-12T18:37:00Z</dcterms:created>
  <dcterms:modified xsi:type="dcterms:W3CDTF">2020-04-16T15:32:00Z</dcterms:modified>
</cp:coreProperties>
</file>