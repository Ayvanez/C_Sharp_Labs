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3B8" w14:textId="77777777" w:rsidR="002F5AB1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0C5949E" w14:textId="77777777" w:rsidR="00D86508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E3450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DB9F92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8553EC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F13AD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6ADCC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A40773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BE7BC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A3CCB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F1AAED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37182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A6194E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25CBA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03C64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DA5321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B401C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B666D2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93739D" w14:textId="6B65865C" w:rsidR="00F37F19" w:rsidRPr="00D736DF" w:rsidRDefault="00AC1155" w:rsidP="00AC115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Домашняя работа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6AC70208" w14:textId="214F0F59" w:rsidR="00F37F19" w:rsidRDefault="00AC1155" w:rsidP="007C35E4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Реализация иерархии классов учебного центра</w:t>
          </w:r>
        </w:p>
      </w:sdtContent>
    </w:sdt>
    <w:p w14:paraId="6FA5EF5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DC590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50AC8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76CFE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1D1DB9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5F0A06B1" w14:textId="77777777" w:rsidR="005815F3" w:rsidRPr="00D736DF" w:rsidRDefault="008E1EE1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1EAF8EE4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0098B75" w14:textId="77777777" w:rsidR="000410EB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1937DE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E445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03FC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996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8AB4F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0B39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683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E1903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23DA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477B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1F3A9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D731D" w14:textId="77777777" w:rsidR="000410EB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45D568" w14:textId="77777777" w:rsidR="00A71023" w:rsidRPr="00D736DF" w:rsidRDefault="008E1EE1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2D18E7A0" w14:textId="77777777" w:rsidR="00A71023" w:rsidRPr="00D736DF" w:rsidRDefault="000410EB" w:rsidP="00B518CB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7AADBB" w14:textId="1C5B9055" w:rsidR="00825953" w:rsidRPr="00AC1155" w:rsidRDefault="00AC1155" w:rsidP="00B518CB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Закрепить рассмотренные в течение курса навыки и парадигмы объектно-ориентированного программирования на языке С</w:t>
      </w:r>
      <w:r w:rsidRPr="00AC1155">
        <w:rPr>
          <w:rFonts w:ascii="Times New Roman" w:hAnsi="Times New Roman" w:cs="Times New Roman"/>
          <w:sz w:val="28"/>
          <w:szCs w:val="24"/>
        </w:rPr>
        <w:t>#.</w:t>
      </w:r>
    </w:p>
    <w:p w14:paraId="1067B927" w14:textId="7FBCD8B4" w:rsidR="00825953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AD26AB4" w14:textId="16276921" w:rsidR="00AC1155" w:rsidRDefault="00AC1155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основной проект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Edy</w:t>
      </w:r>
      <w:r w:rsidRPr="00AC115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center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проект библиотеки классов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 абстрактный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>, являющийся базовым для всех остальных классов. В нём определены 2 общих свойства: фамилия и дата рождения, конструктор с этими двумя параметрами, метод расчёта возраста по дате рождения и виртуальный метод получения полной информации о сущности.</w:t>
      </w:r>
    </w:p>
    <w:p w14:paraId="432B10BF" w14:textId="77777777" w:rsidR="003A5E40" w:rsidRPr="003A5E40" w:rsidRDefault="00AC115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76C9E" wp14:editId="1C874AEE">
            <wp:extent cx="3707833" cy="3200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392" cy="32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43" w14:textId="15EAFA9E" w:rsidR="00AC1155" w:rsidRPr="003A5E40" w:rsidRDefault="003A5E40" w:rsidP="003A5E40">
      <w:pPr>
        <w:pStyle w:val="aa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Абстрактный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Person</w:t>
      </w:r>
    </w:p>
    <w:p w14:paraId="3C611A28" w14:textId="29455A91" w:rsidR="00AC1155" w:rsidRDefault="00AC1155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интерфейс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C1155">
        <w:rPr>
          <w:rFonts w:ascii="Times New Roman" w:hAnsi="Times New Roman" w:cs="Times New Roman"/>
          <w:bCs/>
          <w:sz w:val="28"/>
          <w:szCs w:val="28"/>
        </w:rPr>
        <w:t>определяющий поведение классов – сотрудников учебного центра</w:t>
      </w:r>
      <w:r>
        <w:rPr>
          <w:rFonts w:ascii="Times New Roman" w:hAnsi="Times New Roman" w:cs="Times New Roman"/>
          <w:bCs/>
          <w:sz w:val="28"/>
          <w:szCs w:val="28"/>
        </w:rPr>
        <w:t>. В нём определено свойство начала карьеры человека, методы расчёта заработной платы и стажа работы.</w:t>
      </w:r>
    </w:p>
    <w:p w14:paraId="7B299D72" w14:textId="77777777" w:rsidR="003A5E40" w:rsidRPr="003A5E40" w:rsidRDefault="00AC115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A036A" wp14:editId="635CD6E2">
            <wp:extent cx="2217332" cy="162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998" cy="16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F96" w14:textId="23E9B641" w:rsidR="00AC115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Интерфейс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IEmployee</w:t>
      </w:r>
    </w:p>
    <w:p w14:paraId="49EC4824" w14:textId="15B22E1F" w:rsidR="00AC1155" w:rsidRDefault="00AC1155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Добавлен класс преподавателя, 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 w:rsidR="004C3805">
        <w:rPr>
          <w:rFonts w:ascii="Times New Roman" w:hAnsi="Times New Roman" w:cs="Times New Roman"/>
          <w:bCs/>
          <w:sz w:val="28"/>
          <w:szCs w:val="28"/>
        </w:rPr>
        <w:t xml:space="preserve"> В нём определены новые свойства: факультет, должность, стаж, начало карьеры. Унаследован конструктор с добавлением полного перечня полей класса. Реализован метод расчёта з/п в зависимости от должности (ассистент, профессор, доцент) и стажа работы. Также переопределён метод вывода всей информации о человеке.</w:t>
      </w:r>
    </w:p>
    <w:p w14:paraId="3F554C00" w14:textId="77777777" w:rsidR="003A5E40" w:rsidRPr="003A5E40" w:rsidRDefault="004C380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6B675" wp14:editId="408918DC">
            <wp:extent cx="6057133" cy="50063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458" cy="50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51A" w14:textId="1257AADA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Teacher</w:t>
      </w:r>
    </w:p>
    <w:p w14:paraId="2FB6B798" w14:textId="531BF282" w:rsidR="004C3805" w:rsidRDefault="004C3805" w:rsidP="004C380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 класс администратора, 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нём определены новые свойства: лаборатория и начало карьеры. Унаследован конструктор с добавлением полного перечня полей класса. Реализованы метод расчёта з/п в зависимости от стажа работы и метод расчёта стажа работы. Также переопределён метод вывода всей информации о человеке.</w:t>
      </w:r>
    </w:p>
    <w:p w14:paraId="67647AA8" w14:textId="77777777" w:rsidR="003A5E40" w:rsidRPr="003A5E40" w:rsidRDefault="004C380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FF27D3" wp14:editId="2C9DD682">
            <wp:extent cx="6120130" cy="49091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42CF" w14:textId="1CF2EAAF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Administrator</w:t>
      </w:r>
    </w:p>
    <w:p w14:paraId="4B1346B0" w14:textId="5E5C7DFE" w:rsidR="004C3805" w:rsidRDefault="004C3805" w:rsidP="004C380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 класс менеджера, 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AC115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IEmployee</w:t>
      </w:r>
      <w:r w:rsidRPr="00AC115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нём определены новые свойства: факультет, должность и начало карьеры. Унаследован конструктор с добавлением полного перечня полей класса. Реализованы метод расчёта з/п в зависимости от должности (младший менеджер, топ менеджер) и стажа работы и метод расчёта стажа работы. Также переопределён метод вывода всей информации о человеке.</w:t>
      </w:r>
    </w:p>
    <w:p w14:paraId="35840308" w14:textId="77777777" w:rsidR="003A5E40" w:rsidRPr="003A5E40" w:rsidRDefault="004C3805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DE61E6" wp14:editId="7B3CD340">
            <wp:extent cx="6120130" cy="5518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C646" w14:textId="3F526348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Manager</w:t>
      </w:r>
    </w:p>
    <w:p w14:paraId="585785AD" w14:textId="20CD8765" w:rsidR="00B73AE9" w:rsidRDefault="00B73AE9" w:rsidP="00B73A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 класс студента, наследованный от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>. В нём определены новые свойства: факультет, группа и начало обучения, а таже поле стипендии = 5000. Унаследован конструктор с добавлением полного перечня полей класса. Реализован метод расчёта длительности обучения (в годах). Также переопределён метод вывода всей информации о человеке.</w:t>
      </w:r>
    </w:p>
    <w:p w14:paraId="2EC6A3D7" w14:textId="77777777" w:rsidR="003A5E40" w:rsidRPr="003A5E40" w:rsidRDefault="00B73AE9" w:rsidP="003A5E4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E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536B3" wp14:editId="37339FB6">
            <wp:extent cx="6120130" cy="42583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5043" w14:textId="3717A3DA" w:rsidR="004C3805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Student</w:t>
      </w:r>
    </w:p>
    <w:p w14:paraId="7F24C6E2" w14:textId="68A0AA44" w:rsidR="00B73AE9" w:rsidRPr="00C85CE4" w:rsidRDefault="00B73AE9" w:rsidP="00B73A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проект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Edy</w:t>
      </w:r>
      <w:r w:rsidRPr="00B73AE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center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добавлена ссылка на созданную библиотеку классов, для того чтобы использовать пользовательские методы в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73AE9">
        <w:rPr>
          <w:rFonts w:ascii="Times New Roman" w:hAnsi="Times New Roman" w:cs="Times New Roman"/>
          <w:bCs/>
          <w:sz w:val="28"/>
          <w:szCs w:val="28"/>
        </w:rPr>
        <w:t>().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добавлены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директивы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B73AE9">
        <w:rPr>
          <w:rFonts w:ascii="Times New Roman" w:hAnsi="Times New Roman" w:cs="Times New Roman"/>
          <w:bCs/>
          <w:sz w:val="28"/>
          <w:szCs w:val="28"/>
        </w:rPr>
        <w:t>.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Collections</w:t>
      </w:r>
      <w:r w:rsidRPr="00B73AE9">
        <w:rPr>
          <w:rFonts w:ascii="Times New Roman" w:hAnsi="Times New Roman" w:cs="Times New Roman"/>
          <w:bCs/>
          <w:sz w:val="28"/>
          <w:szCs w:val="28"/>
        </w:rPr>
        <w:t>.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Generic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использования коллекции и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AE9"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чтобы пространство имён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котором описаны все классы был виден в файле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B73AE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73AE9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созданы по одному объекту каждого класса, с использованием конструктора. Далее создан </w:t>
      </w:r>
      <w:r w:rsidRPr="00B73AE9">
        <w:rPr>
          <w:rFonts w:ascii="Times New Roman" w:hAnsi="Times New Roman" w:cs="Times New Roman"/>
          <w:bCs/>
          <w:sz w:val="28"/>
          <w:szCs w:val="28"/>
        </w:rPr>
        <w:t xml:space="preserve">список ссылок на абстрактный базовый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который добавлены все созданные ранее объекты. С помощью полиморфного </w:t>
      </w:r>
      <w:r w:rsidR="003A5E40">
        <w:rPr>
          <w:rFonts w:ascii="Times New Roman" w:hAnsi="Times New Roman" w:cs="Times New Roman"/>
          <w:bCs/>
          <w:sz w:val="28"/>
          <w:szCs w:val="28"/>
        </w:rPr>
        <w:t xml:space="preserve">вызова метода </w:t>
      </w:r>
      <w:r w:rsidR="003A5E40">
        <w:rPr>
          <w:rFonts w:ascii="Times New Roman" w:hAnsi="Times New Roman" w:cs="Times New Roman"/>
          <w:bCs/>
          <w:sz w:val="28"/>
          <w:szCs w:val="28"/>
          <w:lang w:val="en-US"/>
        </w:rPr>
        <w:t>getFullInfo</w:t>
      </w:r>
      <w:r w:rsidR="003A5E40" w:rsidRPr="003A5E40">
        <w:rPr>
          <w:rFonts w:ascii="Times New Roman" w:hAnsi="Times New Roman" w:cs="Times New Roman"/>
          <w:bCs/>
          <w:sz w:val="28"/>
          <w:szCs w:val="28"/>
        </w:rPr>
        <w:t>()</w:t>
      </w:r>
      <w:r w:rsidR="003A5E40">
        <w:rPr>
          <w:rFonts w:ascii="Times New Roman" w:hAnsi="Times New Roman" w:cs="Times New Roman"/>
          <w:bCs/>
          <w:sz w:val="28"/>
          <w:szCs w:val="28"/>
        </w:rPr>
        <w:t xml:space="preserve"> на консоль выведен список всех людей.</w:t>
      </w:r>
      <w:r w:rsidR="00C85CE4" w:rsidRPr="00C85C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5CE4">
        <w:rPr>
          <w:rFonts w:ascii="Times New Roman" w:hAnsi="Times New Roman" w:cs="Times New Roman"/>
          <w:bCs/>
          <w:sz w:val="28"/>
          <w:szCs w:val="28"/>
        </w:rPr>
        <w:t xml:space="preserve">Далее на консоль выводится сообщение о выводе персон по заданному пользователем диапазону возраста. С помощью цикла </w:t>
      </w:r>
      <w:r w:rsidR="00C85CE4">
        <w:rPr>
          <w:rFonts w:ascii="Times New Roman" w:hAnsi="Times New Roman" w:cs="Times New Roman"/>
          <w:bCs/>
          <w:sz w:val="28"/>
          <w:szCs w:val="28"/>
          <w:lang w:val="en-US"/>
        </w:rPr>
        <w:t>foreach</w:t>
      </w:r>
      <w:r w:rsidR="00C85CE4" w:rsidRPr="00C85C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5CE4">
        <w:rPr>
          <w:rFonts w:ascii="Times New Roman" w:hAnsi="Times New Roman" w:cs="Times New Roman"/>
          <w:bCs/>
          <w:sz w:val="28"/>
          <w:szCs w:val="28"/>
        </w:rPr>
        <w:t>и</w:t>
      </w:r>
      <w:r w:rsidR="00C85CE4" w:rsidRPr="00C85C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5CE4">
        <w:rPr>
          <w:rFonts w:ascii="Times New Roman" w:hAnsi="Times New Roman" w:cs="Times New Roman"/>
          <w:bCs/>
          <w:sz w:val="28"/>
          <w:szCs w:val="28"/>
        </w:rPr>
        <w:t xml:space="preserve">условия </w:t>
      </w:r>
      <w:r w:rsidR="00C85CE4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="00C85CE4" w:rsidRPr="00C85C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5CE4">
        <w:rPr>
          <w:rFonts w:ascii="Times New Roman" w:hAnsi="Times New Roman" w:cs="Times New Roman"/>
          <w:bCs/>
          <w:sz w:val="28"/>
          <w:szCs w:val="28"/>
        </w:rPr>
        <w:t>на экран выводится информация только о людях с подходящим возрастом.</w:t>
      </w:r>
    </w:p>
    <w:p w14:paraId="7053F6FF" w14:textId="42091924" w:rsidR="003A5E40" w:rsidRPr="003A5E40" w:rsidRDefault="00C85CE4" w:rsidP="00C85CE4">
      <w:pPr>
        <w:keepNext/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646A7" wp14:editId="05CA8D30">
            <wp:extent cx="7144385" cy="40384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1680" cy="40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B18D" w14:textId="75BE1000" w:rsidR="003A5E40" w:rsidRPr="003A5E40" w:rsidRDefault="003A5E40" w:rsidP="003A5E40">
      <w:pPr>
        <w:pStyle w:val="aa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A5E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Код метода 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  <w:r w:rsidRPr="003A5E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() и результат работы программы</w:t>
      </w:r>
    </w:p>
    <w:p w14:paraId="2BC8DFCA" w14:textId="7D39CF11" w:rsidR="00825953" w:rsidRPr="00B73AE9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</w:t>
      </w:r>
      <w:r w:rsidRPr="00B73AE9">
        <w:rPr>
          <w:rFonts w:ascii="Times New Roman" w:hAnsi="Times New Roman" w:cs="Times New Roman"/>
          <w:b/>
          <w:sz w:val="28"/>
          <w:szCs w:val="28"/>
        </w:rPr>
        <w:t>:</w:t>
      </w:r>
    </w:p>
    <w:p w14:paraId="5C338E9F" w14:textId="31AF61B6" w:rsidR="00825953" w:rsidRPr="00D736DF" w:rsidRDefault="00F74006" w:rsidP="003A5E40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результате выполнения </w:t>
      </w:r>
      <w:r w:rsidR="003A5E40">
        <w:rPr>
          <w:rFonts w:ascii="Times New Roman" w:hAnsi="Times New Roman" w:cs="Times New Roman"/>
          <w:sz w:val="28"/>
          <w:szCs w:val="24"/>
        </w:rPr>
        <w:t>домашнего задания реализована иерархия должностей с помощью базового абстрактного класса и интерфейса в учебном центре и реализовано применение собственноручно созданной библиотеки классов.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140D1" w14:textId="77777777" w:rsidR="008E1EE1" w:rsidRDefault="008E1EE1" w:rsidP="00186C2F">
      <w:pPr>
        <w:spacing w:after="0" w:line="240" w:lineRule="auto"/>
      </w:pPr>
      <w:r>
        <w:separator/>
      </w:r>
    </w:p>
  </w:endnote>
  <w:endnote w:type="continuationSeparator" w:id="0">
    <w:p w14:paraId="38BD0DFF" w14:textId="77777777" w:rsidR="008E1EE1" w:rsidRDefault="008E1EE1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FD673" w14:textId="77777777" w:rsidR="008E1EE1" w:rsidRDefault="008E1EE1" w:rsidP="00186C2F">
      <w:pPr>
        <w:spacing w:after="0" w:line="240" w:lineRule="auto"/>
      </w:pPr>
      <w:r>
        <w:separator/>
      </w:r>
    </w:p>
  </w:footnote>
  <w:footnote w:type="continuationSeparator" w:id="0">
    <w:p w14:paraId="4347B10C" w14:textId="77777777" w:rsidR="008E1EE1" w:rsidRDefault="008E1EE1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410EB"/>
    <w:rsid w:val="0010500D"/>
    <w:rsid w:val="00186C2F"/>
    <w:rsid w:val="001B5B56"/>
    <w:rsid w:val="00215675"/>
    <w:rsid w:val="00227E46"/>
    <w:rsid w:val="002F5AB1"/>
    <w:rsid w:val="00354B37"/>
    <w:rsid w:val="00387652"/>
    <w:rsid w:val="003A5E40"/>
    <w:rsid w:val="003F4106"/>
    <w:rsid w:val="004C3805"/>
    <w:rsid w:val="0056272A"/>
    <w:rsid w:val="005815F3"/>
    <w:rsid w:val="005907F2"/>
    <w:rsid w:val="005C1E15"/>
    <w:rsid w:val="005C68EC"/>
    <w:rsid w:val="007C35E4"/>
    <w:rsid w:val="00825953"/>
    <w:rsid w:val="00897D41"/>
    <w:rsid w:val="008C0135"/>
    <w:rsid w:val="008E1EE1"/>
    <w:rsid w:val="009406D4"/>
    <w:rsid w:val="00966340"/>
    <w:rsid w:val="009B4D9E"/>
    <w:rsid w:val="00A71023"/>
    <w:rsid w:val="00A8270D"/>
    <w:rsid w:val="00AB0DE5"/>
    <w:rsid w:val="00AC1155"/>
    <w:rsid w:val="00B513DB"/>
    <w:rsid w:val="00B518CB"/>
    <w:rsid w:val="00B73AE9"/>
    <w:rsid w:val="00BA2961"/>
    <w:rsid w:val="00BC47E2"/>
    <w:rsid w:val="00C16C8F"/>
    <w:rsid w:val="00C25472"/>
    <w:rsid w:val="00C85CE4"/>
    <w:rsid w:val="00C96B31"/>
    <w:rsid w:val="00D736DF"/>
    <w:rsid w:val="00D86508"/>
    <w:rsid w:val="00F37F19"/>
    <w:rsid w:val="00F74006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AB9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C16C8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FB25F1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FB25F1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FB25F1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FB25F1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FB25F1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FB25F1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211D41"/>
    <w:rsid w:val="00252A5F"/>
    <w:rsid w:val="00977E91"/>
    <w:rsid w:val="00AF2C06"/>
    <w:rsid w:val="00CE5F89"/>
    <w:rsid w:val="00F16F6F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0BEE-E5BE-4643-9C2C-1D4D9217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180</TotalTime>
  <Pages>7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7</cp:revision>
  <dcterms:created xsi:type="dcterms:W3CDTF">2020-03-12T18:37:00Z</dcterms:created>
  <dcterms:modified xsi:type="dcterms:W3CDTF">2020-05-16T13:55:00Z</dcterms:modified>
</cp:coreProperties>
</file>