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03B8" w14:textId="77777777" w:rsidR="002F5AB1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0C5949E" w14:textId="77777777" w:rsidR="00D86508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E3450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DB9F92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8553EC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F13AD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6ADCC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A40773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BE7BC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9E5EB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A3CCB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F1AAED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37182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A6194E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25CBA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03C64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DA5321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B401C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B666D2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93739D" w14:textId="15639788" w:rsidR="00F37F19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3476480C1DA42F9A52F6604BB73C671"/>
          </w:placeholder>
        </w:sdtPr>
        <w:sdtEndPr/>
        <w:sdtContent>
          <w:r w:rsidR="009406D4" w:rsidRPr="004B218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  <w:r w:rsidR="004B2186">
            <w:rPr>
              <w:rFonts w:ascii="Times New Roman" w:hAnsi="Times New Roman" w:cs="Times New Roman"/>
              <w:b/>
              <w:sz w:val="40"/>
              <w:szCs w:val="40"/>
            </w:rPr>
            <w:t>4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6AC70208" w14:textId="3E8DBCA6" w:rsidR="00F37F19" w:rsidRDefault="004B2186" w:rsidP="007C35E4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4B2186">
            <w:rPr>
              <w:rFonts w:ascii="Times New Roman" w:hAnsi="Times New Roman" w:cs="Times New Roman"/>
              <w:b/>
              <w:sz w:val="40"/>
              <w:szCs w:val="40"/>
            </w:rPr>
            <w:t>Создание и использование методов</w:t>
          </w:r>
        </w:p>
      </w:sdtContent>
    </w:sdt>
    <w:p w14:paraId="6FA5EF5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DC590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50AC8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76CFE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1D1DB9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5F0A06B1" w14:textId="77777777" w:rsidR="005815F3" w:rsidRPr="00D736DF" w:rsidRDefault="00F23F9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1EAF8EE4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0098B75" w14:textId="77777777" w:rsidR="000410EB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1937DE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E445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03FC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996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8AB4F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0B39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683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E1903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23DA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477B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1F3A9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D731D" w14:textId="77777777" w:rsidR="000410EB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45D568" w14:textId="77777777" w:rsidR="00A71023" w:rsidRPr="00D736DF" w:rsidRDefault="00F23F9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2D18E7A0" w14:textId="77777777" w:rsidR="00A71023" w:rsidRPr="00D825A5" w:rsidRDefault="000410EB" w:rsidP="00D825A5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5A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7AADBB" w14:textId="1CD96D0F" w:rsidR="00825953" w:rsidRPr="00D825A5" w:rsidRDefault="00E13D68" w:rsidP="00D825A5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sz w:val="28"/>
          <w:szCs w:val="28"/>
        </w:rPr>
        <w:t>Рассмотреть способы работы с методами в языке программирования С#.</w:t>
      </w:r>
    </w:p>
    <w:p w14:paraId="1067B927" w14:textId="77777777" w:rsidR="00825953" w:rsidRPr="00D825A5" w:rsidRDefault="000410EB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5A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636B4F4" w14:textId="45CCD26B" w:rsidR="00825953" w:rsidRPr="00D825A5" w:rsidRDefault="004B2186" w:rsidP="00D825A5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b/>
          <w:bCs/>
          <w:sz w:val="28"/>
          <w:szCs w:val="28"/>
        </w:rPr>
        <w:t>Упражнение 1.</w:t>
      </w:r>
      <w:r w:rsidRPr="00D825A5">
        <w:rPr>
          <w:rFonts w:ascii="Times New Roman" w:hAnsi="Times New Roman" w:cs="Times New Roman"/>
          <w:sz w:val="28"/>
          <w:szCs w:val="28"/>
        </w:rPr>
        <w:t xml:space="preserve"> Использование параметров в методах, возвращающих значения</w:t>
      </w:r>
      <w:r w:rsidRPr="00D825A5">
        <w:rPr>
          <w:rFonts w:ascii="Times New Roman" w:hAnsi="Times New Roman" w:cs="Times New Roman"/>
          <w:sz w:val="28"/>
          <w:szCs w:val="28"/>
        </w:rPr>
        <w:t>.</w:t>
      </w:r>
    </w:p>
    <w:p w14:paraId="5DB1382C" w14:textId="27FA7696" w:rsidR="004B2186" w:rsidRPr="00D825A5" w:rsidRDefault="006A3056" w:rsidP="00D825A5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sz w:val="28"/>
          <w:szCs w:val="28"/>
        </w:rPr>
        <w:t xml:space="preserve"> В проект добавлен класс </w:t>
      </w:r>
      <w:proofErr w:type="spellStart"/>
      <w:r w:rsidRPr="00D825A5"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D825A5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D825A5">
        <w:rPr>
          <w:rFonts w:ascii="Times New Roman" w:hAnsi="Times New Roman" w:cs="Times New Roman"/>
          <w:sz w:val="28"/>
          <w:szCs w:val="28"/>
        </w:rPr>
        <w:t xml:space="preserve">, который принимает по значению 2 параметра типа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825A5">
        <w:rPr>
          <w:rFonts w:ascii="Times New Roman" w:hAnsi="Times New Roman" w:cs="Times New Roman"/>
          <w:sz w:val="28"/>
          <w:szCs w:val="28"/>
        </w:rPr>
        <w:t xml:space="preserve"> и возвращает значение </w:t>
      </w:r>
      <w:r w:rsidRPr="00D825A5"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 w:rsidRPr="00D825A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825A5">
        <w:rPr>
          <w:rFonts w:ascii="Times New Roman" w:hAnsi="Times New Roman" w:cs="Times New Roman"/>
          <w:sz w:val="28"/>
          <w:szCs w:val="28"/>
        </w:rPr>
        <w:t>, являющееся большим из двух передаваемых значений</w:t>
      </w:r>
      <w:r w:rsidRPr="00D825A5">
        <w:rPr>
          <w:rFonts w:ascii="Times New Roman" w:hAnsi="Times New Roman" w:cs="Times New Roman"/>
          <w:sz w:val="28"/>
          <w:szCs w:val="28"/>
        </w:rPr>
        <w:t>.</w:t>
      </w:r>
    </w:p>
    <w:p w14:paraId="4EA42871" w14:textId="1C66CAAB" w:rsidR="006A3056" w:rsidRPr="00D825A5" w:rsidRDefault="006A3056" w:rsidP="00D825A5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sz w:val="28"/>
          <w:szCs w:val="28"/>
        </w:rPr>
        <w:t>Внутри метода Main</w:t>
      </w:r>
      <w:r w:rsidRPr="00D825A5">
        <w:rPr>
          <w:rFonts w:ascii="Times New Roman" w:hAnsi="Times New Roman" w:cs="Times New Roman"/>
          <w:sz w:val="28"/>
          <w:szCs w:val="28"/>
        </w:rPr>
        <w:t xml:space="preserve"> о</w:t>
      </w:r>
      <w:r w:rsidRPr="00D825A5">
        <w:rPr>
          <w:rFonts w:ascii="Times New Roman" w:hAnsi="Times New Roman" w:cs="Times New Roman"/>
          <w:sz w:val="28"/>
          <w:szCs w:val="28"/>
        </w:rPr>
        <w:t>бъяв</w:t>
      </w:r>
      <w:r w:rsidRPr="00D825A5">
        <w:rPr>
          <w:rFonts w:ascii="Times New Roman" w:hAnsi="Times New Roman" w:cs="Times New Roman"/>
          <w:sz w:val="28"/>
          <w:szCs w:val="28"/>
        </w:rPr>
        <w:t>лены</w:t>
      </w:r>
      <w:r w:rsidRPr="00D825A5">
        <w:rPr>
          <w:rFonts w:ascii="Times New Roman" w:hAnsi="Times New Roman" w:cs="Times New Roman"/>
          <w:sz w:val="28"/>
          <w:szCs w:val="28"/>
        </w:rPr>
        <w:t xml:space="preserve"> две целочисленные переменные x и y</w:t>
      </w:r>
      <w:r w:rsidR="00EF5928" w:rsidRPr="00D825A5">
        <w:rPr>
          <w:rFonts w:ascii="Times New Roman" w:hAnsi="Times New Roman" w:cs="Times New Roman"/>
          <w:sz w:val="28"/>
          <w:szCs w:val="28"/>
        </w:rPr>
        <w:t xml:space="preserve">, значения которым передаются через консоль. Метод </w:t>
      </w:r>
      <w:r w:rsidR="00EF5928" w:rsidRPr="00D825A5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="00EF5928" w:rsidRPr="00D825A5">
        <w:rPr>
          <w:rFonts w:ascii="Times New Roman" w:hAnsi="Times New Roman" w:cs="Times New Roman"/>
          <w:sz w:val="28"/>
          <w:szCs w:val="28"/>
        </w:rPr>
        <w:t xml:space="preserve"> вызывается на исполнение от имени класса и возвращённое им значение присваивается новой переменной типа </w:t>
      </w:r>
      <w:r w:rsidR="00EF5928" w:rsidRPr="00D825A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F5928" w:rsidRPr="00D825A5">
        <w:rPr>
          <w:rFonts w:ascii="Times New Roman" w:hAnsi="Times New Roman" w:cs="Times New Roman"/>
          <w:sz w:val="28"/>
          <w:szCs w:val="28"/>
        </w:rPr>
        <w:t>, которая выводится на консоль.</w:t>
      </w:r>
    </w:p>
    <w:p w14:paraId="11D0E9A7" w14:textId="43FC536B" w:rsidR="00323977" w:rsidRPr="00D825A5" w:rsidRDefault="00323977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5A5">
        <w:rPr>
          <w:rFonts w:ascii="Times New Roman" w:hAnsi="Times New Roman" w:cs="Times New Roman"/>
          <w:b/>
          <w:sz w:val="28"/>
          <w:szCs w:val="28"/>
        </w:rPr>
        <w:t xml:space="preserve">Упражнение 2. </w:t>
      </w:r>
      <w:r w:rsidRPr="00D825A5">
        <w:rPr>
          <w:rFonts w:ascii="Times New Roman" w:hAnsi="Times New Roman" w:cs="Times New Roman"/>
          <w:bCs/>
          <w:sz w:val="28"/>
          <w:szCs w:val="28"/>
        </w:rPr>
        <w:t>Использование в методах параметров, передаваемых по ссылке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91330E" w14:textId="4D435DDE" w:rsidR="00323977" w:rsidRPr="00D825A5" w:rsidRDefault="00891907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 xml:space="preserve">В класс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Utils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добавлен 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статический открытый метод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Swap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>, который принима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ет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два параметра a и b, передаваемых по ссылк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е. 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Внутри метода </w:t>
      </w:r>
      <w:proofErr w:type="spellStart"/>
      <w:r w:rsidR="00E3084E" w:rsidRPr="00D825A5">
        <w:rPr>
          <w:rFonts w:ascii="Times New Roman" w:hAnsi="Times New Roman" w:cs="Times New Roman"/>
          <w:bCs/>
          <w:sz w:val="28"/>
          <w:szCs w:val="28"/>
        </w:rPr>
        <w:t>Swap</w:t>
      </w:r>
      <w:proofErr w:type="spellEnd"/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описан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код, меняющий местами значения a и b. 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Для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этого 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созда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ётся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дополнительн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ая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локальн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ая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переменн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ая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3084E" w:rsidRPr="00D825A5">
        <w:rPr>
          <w:rFonts w:ascii="Times New Roman" w:hAnsi="Times New Roman" w:cs="Times New Roman"/>
          <w:bCs/>
          <w:sz w:val="28"/>
          <w:szCs w:val="28"/>
        </w:rPr>
        <w:t>temp</w:t>
      </w:r>
      <w:proofErr w:type="spellEnd"/>
      <w:r w:rsidR="00E3084E" w:rsidRPr="00D825A5">
        <w:rPr>
          <w:rFonts w:ascii="Times New Roman" w:hAnsi="Times New Roman" w:cs="Times New Roman"/>
          <w:bCs/>
          <w:sz w:val="28"/>
          <w:szCs w:val="28"/>
        </w:rPr>
        <w:t xml:space="preserve"> типа </w:t>
      </w:r>
      <w:proofErr w:type="spellStart"/>
      <w:r w:rsidR="00E3084E" w:rsidRPr="00D825A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="00E3084E" w:rsidRPr="00D825A5">
        <w:rPr>
          <w:rFonts w:ascii="Times New Roman" w:hAnsi="Times New Roman" w:cs="Times New Roman"/>
          <w:bCs/>
          <w:sz w:val="28"/>
          <w:szCs w:val="28"/>
        </w:rPr>
        <w:t>, в которой в процессе перестановки значений a и b, будет временно храниться значение одной из переменных</w:t>
      </w:r>
      <w:r w:rsidR="00E3084E"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74ECA9" w14:textId="1294D1EC" w:rsidR="00E3084E" w:rsidRPr="00D825A5" w:rsidRDefault="00E3084E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 xml:space="preserve">В методе Main класса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выз</w:t>
      </w:r>
      <w:r w:rsidRPr="00D825A5">
        <w:rPr>
          <w:rFonts w:ascii="Times New Roman" w:hAnsi="Times New Roman" w:cs="Times New Roman"/>
          <w:bCs/>
          <w:sz w:val="28"/>
          <w:szCs w:val="28"/>
        </w:rPr>
        <w:t>ывается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Swap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>, передав</w:t>
      </w:r>
      <w:r w:rsidRPr="00D825A5">
        <w:rPr>
          <w:rFonts w:ascii="Times New Roman" w:hAnsi="Times New Roman" w:cs="Times New Roman"/>
          <w:bCs/>
          <w:sz w:val="28"/>
          <w:szCs w:val="28"/>
        </w:rPr>
        <w:t>ая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по ссылке значения переменных x и y в качестве параметров</w:t>
      </w:r>
      <w:r w:rsidRPr="00D825A5">
        <w:rPr>
          <w:rFonts w:ascii="Times New Roman" w:hAnsi="Times New Roman" w:cs="Times New Roman"/>
          <w:bCs/>
          <w:sz w:val="28"/>
          <w:szCs w:val="28"/>
        </w:rPr>
        <w:t>. На экран выводится значения переменных х и у до и после перестановки.</w:t>
      </w:r>
    </w:p>
    <w:p w14:paraId="72460B18" w14:textId="378CF46E" w:rsidR="00E3084E" w:rsidRPr="00D825A5" w:rsidRDefault="00E3084E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/>
          <w:sz w:val="28"/>
          <w:szCs w:val="28"/>
        </w:rPr>
        <w:t>Упражнение 3.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Использование возвращаемых параметров в методах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0BB53F" w14:textId="457185A2" w:rsidR="00FD2BC1" w:rsidRPr="00D825A5" w:rsidRDefault="00FD2BC1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 xml:space="preserve">В класс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Utils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добавлен статический открытый метод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Factorial</w:t>
      </w:r>
      <w:r w:rsidRPr="00D825A5">
        <w:rPr>
          <w:rFonts w:ascii="Times New Roman" w:hAnsi="Times New Roman" w:cs="Times New Roman"/>
          <w:sz w:val="28"/>
          <w:szCs w:val="28"/>
        </w:rPr>
        <w:t xml:space="preserve">, </w:t>
      </w:r>
      <w:r w:rsidRPr="00D825A5">
        <w:rPr>
          <w:rFonts w:ascii="Times New Roman" w:hAnsi="Times New Roman" w:cs="Times New Roman"/>
          <w:bCs/>
          <w:sz w:val="28"/>
          <w:szCs w:val="28"/>
        </w:rPr>
        <w:t>возвращ</w:t>
      </w:r>
      <w:r w:rsidRPr="00D825A5">
        <w:rPr>
          <w:rFonts w:ascii="Times New Roman" w:hAnsi="Times New Roman" w:cs="Times New Roman"/>
          <w:bCs/>
          <w:sz w:val="28"/>
          <w:szCs w:val="28"/>
        </w:rPr>
        <w:t>ающий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значение типа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, отражающее успешность выполнения метода, который принимает </w:t>
      </w:r>
      <w:r w:rsidRPr="00D825A5">
        <w:rPr>
          <w:rFonts w:ascii="Times New Roman" w:hAnsi="Times New Roman" w:cs="Times New Roman"/>
          <w:bCs/>
          <w:sz w:val="28"/>
          <w:szCs w:val="28"/>
        </w:rPr>
        <w:t>по значению вещественную переменную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, а также имеет второй параметр типа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D825A5">
        <w:rPr>
          <w:rFonts w:ascii="Times New Roman" w:hAnsi="Times New Roman" w:cs="Times New Roman"/>
          <w:bCs/>
          <w:sz w:val="28"/>
          <w:szCs w:val="28"/>
        </w:rPr>
        <w:t>, использующийся для возвращения результата. В нём о</w:t>
      </w:r>
      <w:r w:rsidRPr="00D825A5">
        <w:rPr>
          <w:rFonts w:ascii="Times New Roman" w:hAnsi="Times New Roman" w:cs="Times New Roman"/>
          <w:bCs/>
          <w:sz w:val="28"/>
          <w:szCs w:val="28"/>
        </w:rPr>
        <w:t>бъяв</w:t>
      </w:r>
      <w:r w:rsidRPr="00D825A5">
        <w:rPr>
          <w:rFonts w:ascii="Times New Roman" w:hAnsi="Times New Roman" w:cs="Times New Roman"/>
          <w:bCs/>
          <w:sz w:val="28"/>
          <w:szCs w:val="28"/>
        </w:rPr>
        <w:t>лены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три переменных: целочисленные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, имеющее начальное значение 1, и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, имеющее начальное значение 2, а также булевого типа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ok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 В цикле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 реализовано вычисление факториала в переменной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>, так как з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>начение факториала растет достаточно быстро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, цикл помещён в блок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checked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, реализующий проверку на арифметическое переполнение. Сам блок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checked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  помещён в блок перехвата возможных исключений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, обработка которого в блоке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 заключается в обнулении результата и присвоении переменной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 значения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>Итоговое значение переменной f присв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>аивается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 возвращаемому параметру </w:t>
      </w:r>
      <w:proofErr w:type="spellStart"/>
      <w:r w:rsidR="00682DF5" w:rsidRPr="00D825A5">
        <w:rPr>
          <w:rFonts w:ascii="Times New Roman" w:hAnsi="Times New Roman" w:cs="Times New Roman"/>
          <w:bCs/>
          <w:sz w:val="28"/>
          <w:szCs w:val="28"/>
        </w:rPr>
        <w:t>answer</w:t>
      </w:r>
      <w:proofErr w:type="spellEnd"/>
      <w:r w:rsidR="00682DF5" w:rsidRPr="00D825A5">
        <w:rPr>
          <w:rFonts w:ascii="Times New Roman" w:hAnsi="Times New Roman" w:cs="Times New Roman"/>
          <w:bCs/>
          <w:sz w:val="28"/>
          <w:szCs w:val="28"/>
        </w:rPr>
        <w:t xml:space="preserve">, а сама функция возвращает значение переменной </w:t>
      </w:r>
      <w:r w:rsidR="00682DF5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="00682DF5"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2071C4" w14:textId="6CFF4F0F" w:rsidR="00682DF5" w:rsidRPr="00D825A5" w:rsidRDefault="00682DF5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 xml:space="preserve">В методе Main класса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объявлена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переменн</w:t>
      </w:r>
      <w:r w:rsidRPr="00D825A5">
        <w:rPr>
          <w:rFonts w:ascii="Times New Roman" w:hAnsi="Times New Roman" w:cs="Times New Roman"/>
          <w:bCs/>
          <w:sz w:val="28"/>
          <w:szCs w:val="28"/>
        </w:rPr>
        <w:t>ая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o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k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типа bool </w:t>
      </w:r>
      <w:proofErr w:type="gramStart"/>
      <w:r w:rsidRPr="00D825A5">
        <w:rPr>
          <w:rFonts w:ascii="Times New Roman" w:hAnsi="Times New Roman" w:cs="Times New Roman"/>
          <w:bCs/>
          <w:sz w:val="28"/>
          <w:szCs w:val="28"/>
        </w:rPr>
        <w:t>для хранения</w:t>
      </w:r>
      <w:proofErr w:type="gram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возвращаемого методом значения (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>) и переменн</w:t>
      </w:r>
      <w:r w:rsidRPr="00D825A5">
        <w:rPr>
          <w:rFonts w:ascii="Times New Roman" w:hAnsi="Times New Roman" w:cs="Times New Roman"/>
          <w:bCs/>
          <w:sz w:val="28"/>
          <w:szCs w:val="28"/>
        </w:rPr>
        <w:t>ая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f типа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для хранения факториала числа, рассчитанного в методе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. В переменную х записывается считанное с консоли число. </w:t>
      </w:r>
      <w:r w:rsidRPr="00D825A5">
        <w:rPr>
          <w:rFonts w:ascii="Times New Roman" w:hAnsi="Times New Roman" w:cs="Times New Roman"/>
          <w:bCs/>
          <w:sz w:val="28"/>
          <w:szCs w:val="28"/>
        </w:rPr>
        <w:t>Выз</w:t>
      </w:r>
      <w:r w:rsidRPr="00D825A5">
        <w:rPr>
          <w:rFonts w:ascii="Times New Roman" w:hAnsi="Times New Roman" w:cs="Times New Roman"/>
          <w:bCs/>
          <w:sz w:val="28"/>
          <w:szCs w:val="28"/>
        </w:rPr>
        <w:t>ван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Factorial</w:t>
      </w:r>
      <w:proofErr w:type="spellEnd"/>
      <w:r w:rsidRPr="00D825A5">
        <w:rPr>
          <w:rFonts w:ascii="Times New Roman" w:hAnsi="Times New Roman" w:cs="Times New Roman"/>
          <w:bCs/>
          <w:sz w:val="28"/>
          <w:szCs w:val="28"/>
        </w:rPr>
        <w:t>,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 которому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переда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>ются переменные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x и f в качестве параметров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Pr="00D825A5">
        <w:rPr>
          <w:rFonts w:ascii="Times New Roman" w:hAnsi="Times New Roman" w:cs="Times New Roman"/>
          <w:bCs/>
          <w:sz w:val="28"/>
          <w:szCs w:val="28"/>
        </w:rPr>
        <w:t>возвращаемое методом значение присв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>аивается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переменной </w:t>
      </w:r>
      <w:proofErr w:type="spellStart"/>
      <w:r w:rsidRPr="00D825A5">
        <w:rPr>
          <w:rFonts w:ascii="Times New Roman" w:hAnsi="Times New Roman" w:cs="Times New Roman"/>
          <w:bCs/>
          <w:sz w:val="28"/>
          <w:szCs w:val="28"/>
        </w:rPr>
        <w:t>ok</w:t>
      </w:r>
      <w:proofErr w:type="spellEnd"/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Если переменная </w:t>
      </w:r>
      <w:proofErr w:type="spellStart"/>
      <w:r w:rsidR="00DF79E2" w:rsidRPr="00D825A5">
        <w:rPr>
          <w:rFonts w:ascii="Times New Roman" w:hAnsi="Times New Roman" w:cs="Times New Roman"/>
          <w:bCs/>
          <w:sz w:val="28"/>
          <w:szCs w:val="28"/>
        </w:rPr>
        <w:t>ok</w:t>
      </w:r>
      <w:proofErr w:type="spellEnd"/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 принимает значение </w:t>
      </w:r>
      <w:proofErr w:type="spellStart"/>
      <w:r w:rsidR="00DF79E2" w:rsidRPr="00D825A5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, на консоль 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выводятся 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>значени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>я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 x и f, в противном случае на экран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 выводится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 xml:space="preserve"> сообщение об ошибке</w:t>
      </w:r>
      <w:r w:rsidR="00DF79E2"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3A17DD" w14:textId="5CB26C73" w:rsidR="00E3084E" w:rsidRPr="00D825A5" w:rsidRDefault="00E3084E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C50E68" w14:textId="77777777" w:rsidR="002F12FA" w:rsidRPr="00D825A5" w:rsidRDefault="00E3084E" w:rsidP="00D825A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EAD1E74" wp14:editId="15C368C6">
            <wp:extent cx="4778224" cy="8930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129" cy="894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58A9" w14:textId="6F415E3B" w:rsidR="00E3084E" w:rsidRPr="00D825A5" w:rsidRDefault="002F12FA" w:rsidP="00D825A5">
      <w:pPr>
        <w:pStyle w:val="ab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825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Код упражнений 1, 2, 3</w:t>
      </w:r>
    </w:p>
    <w:p w14:paraId="3198F30B" w14:textId="40051AE9" w:rsidR="00DF79E2" w:rsidRPr="00D825A5" w:rsidRDefault="00DF79E2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/>
          <w:sz w:val="28"/>
          <w:szCs w:val="28"/>
        </w:rPr>
        <w:lastRenderedPageBreak/>
        <w:t>Упражнение 4.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Расчет площади треугольника с помощью метода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AA06F0" w14:textId="70B270C3" w:rsidR="005D4A78" w:rsidRPr="00D825A5" w:rsidRDefault="005D4A78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 xml:space="preserve">Создан класс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Operation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3 методами:</w:t>
      </w:r>
    </w:p>
    <w:p w14:paraId="3E67AA2D" w14:textId="4D6C8DA6" w:rsidR="005D4A78" w:rsidRPr="00D825A5" w:rsidRDefault="005D4A78" w:rsidP="00D825A5">
      <w:pPr>
        <w:pStyle w:val="aa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>С</w:t>
      </w:r>
      <w:r w:rsidRPr="00D825A5">
        <w:rPr>
          <w:rFonts w:ascii="Times New Roman" w:hAnsi="Times New Roman" w:cs="Times New Roman"/>
          <w:bCs/>
          <w:sz w:val="28"/>
          <w:szCs w:val="28"/>
        </w:rPr>
        <w:t>татический закрытый метод проверки наличия треугольника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Exis</w:t>
      </w:r>
      <w:r w:rsidR="00C52302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Метод принимает 3 параметра (стороны треугольника) типа </w:t>
      </w:r>
      <w:r w:rsidR="00C52302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 и возвращает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52302" w:rsidRPr="00D825A5">
        <w:rPr>
          <w:rFonts w:ascii="Times New Roman" w:hAnsi="Times New Roman" w:cs="Times New Roman"/>
          <w:bCs/>
          <w:sz w:val="28"/>
          <w:szCs w:val="28"/>
        </w:rPr>
        <w:t>булевую</w:t>
      </w:r>
      <w:proofErr w:type="spellEnd"/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 переменную </w:t>
      </w:r>
      <w:r w:rsidR="00C52302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exist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>.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 Если одна из сторон треугольника больше суммы двух других, то </w:t>
      </w:r>
      <w:r w:rsidR="00C52302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exist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 ложная. </w:t>
      </w:r>
    </w:p>
    <w:p w14:paraId="5CD0A3A5" w14:textId="3532445A" w:rsidR="00C52302" w:rsidRPr="00D825A5" w:rsidRDefault="005D4A78" w:rsidP="00D825A5">
      <w:pPr>
        <w:pStyle w:val="aa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>С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татический 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открытый </w:t>
      </w:r>
      <w:r w:rsidRPr="00D825A5">
        <w:rPr>
          <w:rFonts w:ascii="Times New Roman" w:hAnsi="Times New Roman" w:cs="Times New Roman"/>
          <w:bCs/>
          <w:sz w:val="28"/>
          <w:szCs w:val="28"/>
        </w:rPr>
        <w:t>метод расчета площади треугольника по формуле Герона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Area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. Метод принимает 3 параметра (стороны треугольника) 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типа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и возвращает значение площади типа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 xml:space="preserve"> Внутри происходит проверка существования треугольника, путём вызова метода </w:t>
      </w:r>
      <w:r w:rsidR="00C52302" w:rsidRPr="00D825A5">
        <w:rPr>
          <w:rFonts w:ascii="Times New Roman" w:hAnsi="Times New Roman" w:cs="Times New Roman"/>
          <w:bCs/>
          <w:sz w:val="28"/>
          <w:szCs w:val="28"/>
          <w:lang w:val="en-US"/>
        </w:rPr>
        <w:t>Exist</w:t>
      </w:r>
      <w:r w:rsidR="00C52302" w:rsidRPr="00D825A5">
        <w:rPr>
          <w:rFonts w:ascii="Times New Roman" w:hAnsi="Times New Roman" w:cs="Times New Roman"/>
          <w:bCs/>
          <w:sz w:val="28"/>
          <w:szCs w:val="28"/>
        </w:rPr>
        <w:t>. Если треугольник существует, то возвращается значение площади, если нет, то выводится сообщение об ошибке и возвращается значение 0.</w:t>
      </w:r>
    </w:p>
    <w:p w14:paraId="33D6B160" w14:textId="512DA307" w:rsidR="005D4A78" w:rsidRPr="00D825A5" w:rsidRDefault="00C52302" w:rsidP="00D825A5">
      <w:pPr>
        <w:pStyle w:val="aa"/>
        <w:numPr>
          <w:ilvl w:val="0"/>
          <w:numId w:val="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>П</w:t>
      </w:r>
      <w:r w:rsidRPr="00D825A5">
        <w:rPr>
          <w:rFonts w:ascii="Times New Roman" w:hAnsi="Times New Roman" w:cs="Times New Roman"/>
          <w:bCs/>
          <w:sz w:val="28"/>
          <w:szCs w:val="28"/>
        </w:rPr>
        <w:t>ерегруженный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открытый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статический метод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Area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. Метод принимает один параметр – сторону равностороннего </w:t>
      </w:r>
      <w:r w:rsidR="00820121" w:rsidRPr="00D825A5">
        <w:rPr>
          <w:rFonts w:ascii="Times New Roman" w:hAnsi="Times New Roman" w:cs="Times New Roman"/>
          <w:bCs/>
          <w:sz w:val="28"/>
          <w:szCs w:val="28"/>
        </w:rPr>
        <w:t>треугольника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и возвращает</w:t>
      </w:r>
      <w:r w:rsidR="00820121" w:rsidRPr="00D825A5">
        <w:rPr>
          <w:rFonts w:ascii="Times New Roman" w:hAnsi="Times New Roman" w:cs="Times New Roman"/>
          <w:bCs/>
          <w:sz w:val="28"/>
          <w:szCs w:val="28"/>
        </w:rPr>
        <w:t xml:space="preserve"> значение его площади по формуле Герона.</w:t>
      </w:r>
    </w:p>
    <w:p w14:paraId="5ED41C1B" w14:textId="1E7B4AD9" w:rsidR="00820121" w:rsidRPr="00D825A5" w:rsidRDefault="00820121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() класса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реализован запрос у пользователя типа треугольника (равносторонний или нет), а далее, с помощью конструкции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D825A5">
        <w:rPr>
          <w:rFonts w:ascii="Times New Roman" w:hAnsi="Times New Roman" w:cs="Times New Roman"/>
          <w:bCs/>
          <w:sz w:val="28"/>
          <w:szCs w:val="28"/>
        </w:rPr>
        <w:t>-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825A5">
        <w:rPr>
          <w:rFonts w:ascii="Times New Roman" w:hAnsi="Times New Roman" w:cs="Times New Roman"/>
          <w:bCs/>
          <w:sz w:val="28"/>
          <w:szCs w:val="28"/>
        </w:rPr>
        <w:t>либо значение одной стороны, либо трех. После расчета площади на экран консоли выводится результат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вычисления либо сообщение о несуществовании треугольника.</w:t>
      </w:r>
    </w:p>
    <w:p w14:paraId="6327937C" w14:textId="1F00DCA0" w:rsidR="00DF79E2" w:rsidRPr="00D825A5" w:rsidRDefault="00DF79E2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01A38C" w14:textId="77777777" w:rsidR="002F12FA" w:rsidRPr="00D825A5" w:rsidRDefault="005D4A78" w:rsidP="00D825A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3B2336" wp14:editId="01E0EE78">
            <wp:extent cx="5566164" cy="8938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53" cy="89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080F" w14:textId="33B1C762" w:rsidR="005D4A78" w:rsidRPr="00D825A5" w:rsidRDefault="002F12FA" w:rsidP="00D825A5">
      <w:pPr>
        <w:pStyle w:val="ab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noProof/>
          <w:color w:val="auto"/>
          <w:sz w:val="28"/>
          <w:szCs w:val="28"/>
          <w:lang w:val="en-US"/>
        </w:rPr>
      </w:pP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825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Площадь треугольника</w:t>
      </w:r>
    </w:p>
    <w:p w14:paraId="2FC383BD" w14:textId="77777777" w:rsidR="002F12FA" w:rsidRPr="00D825A5" w:rsidRDefault="00135A54" w:rsidP="00D825A5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84B7528" wp14:editId="63CBBC1D">
            <wp:extent cx="6118860" cy="1783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58"/>
                    <a:stretch/>
                  </pic:blipFill>
                  <pic:spPr bwMode="auto">
                    <a:xfrm>
                      <a:off x="0" y="0"/>
                      <a:ext cx="61188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C9B52" w14:textId="3DFAD4BD" w:rsidR="00135A54" w:rsidRPr="00D825A5" w:rsidRDefault="002F12FA" w:rsidP="00D825A5">
      <w:pPr>
        <w:pStyle w:val="ab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825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2906A6D7" w14:textId="60E51215" w:rsidR="008875EB" w:rsidRPr="00D825A5" w:rsidRDefault="008875EB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25A5">
        <w:rPr>
          <w:rFonts w:ascii="Times New Roman" w:hAnsi="Times New Roman" w:cs="Times New Roman"/>
          <w:b/>
          <w:sz w:val="28"/>
          <w:szCs w:val="28"/>
        </w:rPr>
        <w:t xml:space="preserve">Упражнение 5. </w:t>
      </w:r>
      <w:r w:rsidRPr="00D825A5">
        <w:rPr>
          <w:rFonts w:ascii="Times New Roman" w:hAnsi="Times New Roman" w:cs="Times New Roman"/>
          <w:bCs/>
          <w:sz w:val="28"/>
          <w:szCs w:val="28"/>
        </w:rPr>
        <w:t>Вычисление корней квадратного уравнения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FD6DC6" w14:textId="18753485" w:rsidR="007275FC" w:rsidRPr="00D825A5" w:rsidRDefault="007275FC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sz w:val="28"/>
          <w:szCs w:val="28"/>
        </w:rPr>
        <w:t>Добавлен</w:t>
      </w:r>
      <w:r w:rsidRPr="00D825A5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D825A5">
        <w:rPr>
          <w:rFonts w:ascii="Times New Roman" w:hAnsi="Times New Roman" w:cs="Times New Roman"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Myroot</w:t>
      </w:r>
      <w:r w:rsidR="00E509FE" w:rsidRPr="00D825A5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="00E509FE" w:rsidRPr="00D825A5">
        <w:rPr>
          <w:rFonts w:ascii="Times New Roman" w:hAnsi="Times New Roman" w:cs="Times New Roman"/>
          <w:sz w:val="28"/>
          <w:szCs w:val="28"/>
          <w:lang w:val="en-US"/>
        </w:rPr>
        <w:t>Roots</w:t>
      </w:r>
      <w:r w:rsidRPr="00D825A5">
        <w:rPr>
          <w:rFonts w:ascii="Times New Roman" w:hAnsi="Times New Roman" w:cs="Times New Roman"/>
          <w:sz w:val="28"/>
          <w:szCs w:val="28"/>
        </w:rPr>
        <w:t>, вычисляющ</w:t>
      </w:r>
      <w:r w:rsidR="00E509FE" w:rsidRPr="00D825A5">
        <w:rPr>
          <w:rFonts w:ascii="Times New Roman" w:hAnsi="Times New Roman" w:cs="Times New Roman"/>
          <w:sz w:val="28"/>
          <w:szCs w:val="28"/>
        </w:rPr>
        <w:t>им</w:t>
      </w:r>
      <w:r w:rsidRPr="00D825A5">
        <w:rPr>
          <w:rFonts w:ascii="Times New Roman" w:hAnsi="Times New Roman" w:cs="Times New Roman"/>
          <w:sz w:val="28"/>
          <w:szCs w:val="28"/>
        </w:rPr>
        <w:t xml:space="preserve"> значение дискриминанта.</w:t>
      </w:r>
      <w:r w:rsidR="00E509FE" w:rsidRPr="00D825A5">
        <w:rPr>
          <w:rFonts w:ascii="Times New Roman" w:hAnsi="Times New Roman" w:cs="Times New Roman"/>
          <w:sz w:val="28"/>
          <w:szCs w:val="28"/>
        </w:rPr>
        <w:t xml:space="preserve"> Метод принимает 3 переменных (коэффициенты уравнения) типа </w:t>
      </w:r>
      <w:r w:rsidR="00E509FE" w:rsidRPr="00D825A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E509FE" w:rsidRPr="00D825A5">
        <w:rPr>
          <w:rFonts w:ascii="Times New Roman" w:hAnsi="Times New Roman" w:cs="Times New Roman"/>
          <w:sz w:val="28"/>
          <w:szCs w:val="28"/>
        </w:rPr>
        <w:t xml:space="preserve"> по значению и 2 корня уравнения типа </w:t>
      </w:r>
      <w:r w:rsidR="00E509FE" w:rsidRPr="00D825A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E509FE" w:rsidRPr="00D825A5">
        <w:rPr>
          <w:rFonts w:ascii="Times New Roman" w:hAnsi="Times New Roman" w:cs="Times New Roman"/>
          <w:sz w:val="28"/>
          <w:szCs w:val="28"/>
        </w:rPr>
        <w:t xml:space="preserve"> по ссылке. </w:t>
      </w:r>
      <w:r w:rsidR="00E509FE" w:rsidRPr="00D825A5">
        <w:rPr>
          <w:rFonts w:ascii="Times New Roman" w:hAnsi="Times New Roman" w:cs="Times New Roman"/>
          <w:sz w:val="28"/>
          <w:szCs w:val="28"/>
        </w:rPr>
        <w:t>Поставлено условие: если дискриминант больше нуля, то вычисляются 2 корня, и функция возвращает значение 1; если равен нулю, то вычисляется единственный корень, и функция возвращает значение 0; если меньше нуля, то функция возвращает значение -1.</w:t>
      </w:r>
    </w:p>
    <w:p w14:paraId="636C8C3C" w14:textId="61FA2103" w:rsidR="00E509FE" w:rsidRPr="00D825A5" w:rsidRDefault="00E509FE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25A5">
        <w:rPr>
          <w:rFonts w:ascii="Times New Roman" w:hAnsi="Times New Roman" w:cs="Times New Roman"/>
          <w:sz w:val="28"/>
          <w:szCs w:val="28"/>
        </w:rPr>
        <w:t xml:space="preserve">() класса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D825A5">
        <w:rPr>
          <w:rFonts w:ascii="Times New Roman" w:hAnsi="Times New Roman" w:cs="Times New Roman"/>
          <w:sz w:val="28"/>
          <w:szCs w:val="28"/>
        </w:rPr>
        <w:t xml:space="preserve"> объявлены переменные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25A5">
        <w:rPr>
          <w:rFonts w:ascii="Times New Roman" w:hAnsi="Times New Roman" w:cs="Times New Roman"/>
          <w:sz w:val="28"/>
          <w:szCs w:val="28"/>
        </w:rPr>
        <w:t xml:space="preserve">,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5A5">
        <w:rPr>
          <w:rFonts w:ascii="Times New Roman" w:hAnsi="Times New Roman" w:cs="Times New Roman"/>
          <w:sz w:val="28"/>
          <w:szCs w:val="28"/>
        </w:rPr>
        <w:t xml:space="preserve">,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25A5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D825A5">
        <w:rPr>
          <w:rFonts w:ascii="Times New Roman" w:hAnsi="Times New Roman" w:cs="Times New Roman"/>
          <w:sz w:val="28"/>
          <w:szCs w:val="28"/>
        </w:rPr>
        <w:t xml:space="preserve"> и х1, х2 типа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25A5">
        <w:rPr>
          <w:rFonts w:ascii="Times New Roman" w:hAnsi="Times New Roman" w:cs="Times New Roman"/>
          <w:sz w:val="28"/>
          <w:szCs w:val="28"/>
        </w:rPr>
        <w:t xml:space="preserve">. </w:t>
      </w:r>
      <w:r w:rsidRPr="00D825A5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825A5">
        <w:rPr>
          <w:rFonts w:ascii="Times New Roman" w:hAnsi="Times New Roman" w:cs="Times New Roman"/>
          <w:sz w:val="28"/>
          <w:szCs w:val="28"/>
        </w:rPr>
        <w:t xml:space="preserve"> запис</w:t>
      </w:r>
      <w:r w:rsidRPr="00D825A5">
        <w:rPr>
          <w:rFonts w:ascii="Times New Roman" w:hAnsi="Times New Roman" w:cs="Times New Roman"/>
          <w:sz w:val="28"/>
          <w:szCs w:val="28"/>
        </w:rPr>
        <w:t>ывается результат выполнения</w:t>
      </w:r>
      <w:r w:rsidRPr="00D825A5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D825A5">
        <w:rPr>
          <w:rFonts w:ascii="Times New Roman" w:hAnsi="Times New Roman" w:cs="Times New Roman"/>
          <w:sz w:val="28"/>
          <w:szCs w:val="28"/>
        </w:rPr>
        <w:t xml:space="preserve">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oot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825A5">
        <w:rPr>
          <w:rFonts w:ascii="Times New Roman" w:hAnsi="Times New Roman" w:cs="Times New Roman"/>
          <w:sz w:val="28"/>
          <w:szCs w:val="28"/>
        </w:rPr>
        <w:t xml:space="preserve">. В конструкции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825A5">
        <w:rPr>
          <w:rFonts w:ascii="Times New Roman" w:hAnsi="Times New Roman" w:cs="Times New Roman"/>
          <w:sz w:val="28"/>
          <w:szCs w:val="28"/>
        </w:rPr>
        <w:t>-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825A5">
        <w:rPr>
          <w:rFonts w:ascii="Times New Roman" w:hAnsi="Times New Roman" w:cs="Times New Roman"/>
          <w:sz w:val="28"/>
          <w:szCs w:val="28"/>
        </w:rPr>
        <w:t>-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825A5">
        <w:rPr>
          <w:rFonts w:ascii="Times New Roman" w:hAnsi="Times New Roman" w:cs="Times New Roman"/>
          <w:sz w:val="28"/>
          <w:szCs w:val="28"/>
        </w:rPr>
        <w:t xml:space="preserve"> реализован вывод 2 корней, если результат выполнения функции 1</w:t>
      </w:r>
      <w:r w:rsidR="00E13D68" w:rsidRPr="00D825A5">
        <w:rPr>
          <w:rFonts w:ascii="Times New Roman" w:hAnsi="Times New Roman" w:cs="Times New Roman"/>
          <w:sz w:val="28"/>
          <w:szCs w:val="28"/>
        </w:rPr>
        <w:t xml:space="preserve">, одного корня </w:t>
      </w:r>
      <w:r w:rsidR="00E13D68" w:rsidRPr="00D825A5">
        <w:rPr>
          <w:rFonts w:ascii="Times New Roman" w:hAnsi="Times New Roman" w:cs="Times New Roman"/>
          <w:sz w:val="28"/>
          <w:szCs w:val="28"/>
        </w:rPr>
        <w:t>если результат выполнения функции</w:t>
      </w:r>
      <w:r w:rsidR="00E13D68" w:rsidRPr="00D825A5">
        <w:rPr>
          <w:rFonts w:ascii="Times New Roman" w:hAnsi="Times New Roman" w:cs="Times New Roman"/>
          <w:sz w:val="28"/>
          <w:szCs w:val="28"/>
        </w:rPr>
        <w:t xml:space="preserve"> 0, и сообщения «корней нет» </w:t>
      </w:r>
      <w:r w:rsidR="00E13D68" w:rsidRPr="00D825A5">
        <w:rPr>
          <w:rFonts w:ascii="Times New Roman" w:hAnsi="Times New Roman" w:cs="Times New Roman"/>
          <w:sz w:val="28"/>
          <w:szCs w:val="28"/>
        </w:rPr>
        <w:t>если результат выполнения функции</w:t>
      </w:r>
      <w:r w:rsidR="00E13D68" w:rsidRPr="00D825A5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4EF3AB7C" w14:textId="7506978C" w:rsidR="008875EB" w:rsidRPr="00D825A5" w:rsidRDefault="008875EB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E613A" w14:textId="77777777" w:rsidR="002F12FA" w:rsidRPr="00D825A5" w:rsidRDefault="007275FC" w:rsidP="00D825A5">
      <w:pPr>
        <w:keepNext/>
        <w:spacing w:after="0" w:line="360" w:lineRule="auto"/>
        <w:ind w:left="-1134" w:right="-113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825A5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1FE6878" wp14:editId="10A147E0">
            <wp:extent cx="7047108" cy="56692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686" cy="56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F0DE75" w14:textId="23180A84" w:rsidR="008875EB" w:rsidRPr="00D825A5" w:rsidRDefault="002F12FA" w:rsidP="00D825A5">
      <w:pPr>
        <w:pStyle w:val="ab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825A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825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Расчёт корней квадратного уравнения</w:t>
      </w:r>
    </w:p>
    <w:p w14:paraId="2BC8DFCA" w14:textId="1B2D0432" w:rsidR="00825953" w:rsidRPr="00D825A5" w:rsidRDefault="000410EB" w:rsidP="00D825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25A5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C338E9F" w14:textId="7878181D" w:rsidR="00825953" w:rsidRPr="00D825A5" w:rsidRDefault="00E13D68" w:rsidP="00D825A5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25A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рассмотрено: способ создания методов в отдельном классе, передача параметров в методы по значению и по ссылке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25A5">
        <w:rPr>
          <w:rFonts w:ascii="Times New Roman" w:hAnsi="Times New Roman" w:cs="Times New Roman"/>
          <w:sz w:val="28"/>
          <w:szCs w:val="28"/>
        </w:rPr>
        <w:t xml:space="preserve"> помощью ключевого слова 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D825A5">
        <w:rPr>
          <w:rFonts w:ascii="Times New Roman" w:hAnsi="Times New Roman" w:cs="Times New Roman"/>
          <w:sz w:val="28"/>
          <w:szCs w:val="28"/>
        </w:rPr>
        <w:t>, объявление и вызов методов с возвращаемыми значениями и без (</w:t>
      </w:r>
      <w:r w:rsidRPr="00D825A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825A5">
        <w:rPr>
          <w:rFonts w:ascii="Times New Roman" w:hAnsi="Times New Roman" w:cs="Times New Roman"/>
          <w:sz w:val="28"/>
          <w:szCs w:val="28"/>
        </w:rPr>
        <w:t xml:space="preserve">), </w:t>
      </w:r>
      <w:r w:rsidRPr="00D825A5">
        <w:rPr>
          <w:rFonts w:ascii="Times New Roman" w:hAnsi="Times New Roman" w:cs="Times New Roman"/>
          <w:bCs/>
          <w:sz w:val="28"/>
          <w:szCs w:val="28"/>
        </w:rPr>
        <w:t>и</w:t>
      </w:r>
      <w:r w:rsidRPr="00D825A5">
        <w:rPr>
          <w:rFonts w:ascii="Times New Roman" w:hAnsi="Times New Roman" w:cs="Times New Roman"/>
          <w:bCs/>
          <w:sz w:val="28"/>
          <w:szCs w:val="28"/>
        </w:rPr>
        <w:t>спользование возвращаемых параметров в методах</w:t>
      </w:r>
      <w:r w:rsidRPr="00D825A5">
        <w:rPr>
          <w:rFonts w:ascii="Times New Roman" w:hAnsi="Times New Roman" w:cs="Times New Roman"/>
          <w:bCs/>
          <w:sz w:val="28"/>
          <w:szCs w:val="28"/>
        </w:rPr>
        <w:t xml:space="preserve"> с помощью ключевого слова </w:t>
      </w:r>
      <w:r w:rsidRPr="00D825A5">
        <w:rPr>
          <w:rFonts w:ascii="Times New Roman" w:hAnsi="Times New Roman" w:cs="Times New Roman"/>
          <w:bCs/>
          <w:sz w:val="28"/>
          <w:szCs w:val="28"/>
          <w:lang w:val="en-US"/>
        </w:rPr>
        <w:t>out</w:t>
      </w:r>
      <w:r w:rsidRPr="00D825A5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825953" w:rsidRPr="00D825A5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F973" w14:textId="77777777" w:rsidR="00F23F9B" w:rsidRDefault="00F23F9B" w:rsidP="00186C2F">
      <w:pPr>
        <w:spacing w:after="0" w:line="240" w:lineRule="auto"/>
      </w:pPr>
      <w:r>
        <w:separator/>
      </w:r>
    </w:p>
  </w:endnote>
  <w:endnote w:type="continuationSeparator" w:id="0">
    <w:p w14:paraId="0084513D" w14:textId="77777777" w:rsidR="00F23F9B" w:rsidRDefault="00F23F9B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CD243" w14:textId="77777777" w:rsidR="00F23F9B" w:rsidRDefault="00F23F9B" w:rsidP="00186C2F">
      <w:pPr>
        <w:spacing w:after="0" w:line="240" w:lineRule="auto"/>
      </w:pPr>
      <w:r>
        <w:separator/>
      </w:r>
    </w:p>
  </w:footnote>
  <w:footnote w:type="continuationSeparator" w:id="0">
    <w:p w14:paraId="5A626956" w14:textId="77777777" w:rsidR="00F23F9B" w:rsidRDefault="00F23F9B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1A4E"/>
    <w:multiLevelType w:val="hybridMultilevel"/>
    <w:tmpl w:val="8AB013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AA56F6"/>
    <w:multiLevelType w:val="hybridMultilevel"/>
    <w:tmpl w:val="B4406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410EB"/>
    <w:rsid w:val="0010500D"/>
    <w:rsid w:val="00135A54"/>
    <w:rsid w:val="00186C2F"/>
    <w:rsid w:val="001B5B56"/>
    <w:rsid w:val="00227E46"/>
    <w:rsid w:val="002F12FA"/>
    <w:rsid w:val="002F5AB1"/>
    <w:rsid w:val="00323977"/>
    <w:rsid w:val="00354B37"/>
    <w:rsid w:val="004B2186"/>
    <w:rsid w:val="005815F3"/>
    <w:rsid w:val="005C1E15"/>
    <w:rsid w:val="005D4A78"/>
    <w:rsid w:val="006337B8"/>
    <w:rsid w:val="00682DF5"/>
    <w:rsid w:val="006A3056"/>
    <w:rsid w:val="007275FC"/>
    <w:rsid w:val="007C35E4"/>
    <w:rsid w:val="00820121"/>
    <w:rsid w:val="00825953"/>
    <w:rsid w:val="008875EB"/>
    <w:rsid w:val="00891907"/>
    <w:rsid w:val="00897D41"/>
    <w:rsid w:val="009406D4"/>
    <w:rsid w:val="009B4D9E"/>
    <w:rsid w:val="00A71023"/>
    <w:rsid w:val="00A8270D"/>
    <w:rsid w:val="00AB0DE5"/>
    <w:rsid w:val="00B513DB"/>
    <w:rsid w:val="00B518CB"/>
    <w:rsid w:val="00BA2961"/>
    <w:rsid w:val="00BC47E2"/>
    <w:rsid w:val="00C52302"/>
    <w:rsid w:val="00C96B31"/>
    <w:rsid w:val="00D736DF"/>
    <w:rsid w:val="00D825A5"/>
    <w:rsid w:val="00D86508"/>
    <w:rsid w:val="00DF79E2"/>
    <w:rsid w:val="00E13D68"/>
    <w:rsid w:val="00E3084E"/>
    <w:rsid w:val="00E509FE"/>
    <w:rsid w:val="00EF5928"/>
    <w:rsid w:val="00F23F9B"/>
    <w:rsid w:val="00F37F19"/>
    <w:rsid w:val="00F9320F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AB9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5D4A7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F1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476480C1DA42F9A52F6604BB73C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DD63A-88DB-40EA-B2A4-8B353AA9A3A1}"/>
      </w:docPartPr>
      <w:docPartBody>
        <w:p w:rsidR="00FB25F1" w:rsidRDefault="00977E91">
          <w:pPr>
            <w:pStyle w:val="73476480C1DA42F9A52F6604BB73C67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FB25F1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FB25F1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FB25F1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FB25F1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FB25F1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FB25F1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252A5F"/>
    <w:rsid w:val="002C3912"/>
    <w:rsid w:val="00977E91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FDA69-24C9-40B9-BDCF-49904D56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494</TotalTime>
  <Pages>8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6</cp:revision>
  <dcterms:created xsi:type="dcterms:W3CDTF">2020-03-12T18:37:00Z</dcterms:created>
  <dcterms:modified xsi:type="dcterms:W3CDTF">2020-03-13T23:04:00Z</dcterms:modified>
</cp:coreProperties>
</file>