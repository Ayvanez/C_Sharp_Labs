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63DD" w14:textId="77777777" w:rsidR="002F5AB1" w:rsidRDefault="00D86508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1A6E90E" w14:textId="77777777" w:rsidR="00D86508" w:rsidRPr="00D736DF" w:rsidRDefault="00D86508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3B479AC6" w14:textId="34F864AB" w:rsidR="00F37F19" w:rsidRPr="00D736DF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2BBEB35E03FD4B299FF1A57448CABD57"/>
          </w:placeholder>
          <w:showingPlcHdr/>
        </w:sdtPr>
        <w:sdtEndPr/>
        <w:sdtContent>
          <w:r w:rsidR="00F37F19" w:rsidRPr="00CC0244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</w:sdtContent>
      </w:sdt>
      <w:r w:rsidR="005C4ED1" w:rsidRPr="00CC0244">
        <w:rPr>
          <w:rFonts w:ascii="Times New Roman" w:hAnsi="Times New Roman" w:cs="Times New Roman"/>
          <w:b/>
          <w:sz w:val="40"/>
          <w:szCs w:val="40"/>
        </w:rPr>
        <w:t>1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4F8DC996C0DD44109F8E2128FE37B502"/>
        </w:placeholder>
      </w:sdtPr>
      <w:sdtEndPr/>
      <w:sdtContent>
        <w:p w14:paraId="45096BDB" w14:textId="78F6AE5C" w:rsidR="00F37F19" w:rsidRPr="00D736DF" w:rsidRDefault="005C4ED1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5C4ED1">
            <w:rPr>
              <w:rFonts w:ascii="Times New Roman" w:hAnsi="Times New Roman" w:cs="Times New Roman"/>
              <w:b/>
              <w:sz w:val="40"/>
              <w:szCs w:val="40"/>
            </w:rPr>
            <w:t>Создание программы с помощью среды разработки Visual Studio.NET</w:t>
          </w:r>
        </w:p>
      </w:sdtContent>
    </w:sdt>
    <w:p w14:paraId="157B86CE" w14:textId="46CBEDD2"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07EA3B4264F94016A1006713BA17A4AB"/>
          </w:placeholder>
        </w:sdtPr>
        <w:sdtEndPr/>
        <w:sdtContent>
          <w:r w:rsidR="005C4ED1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3EEF42EF" w14:textId="33384E82" w:rsidR="005815F3" w:rsidRPr="00D736DF" w:rsidRDefault="000322E4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F0D4B07C4AA44D88829FED2FF7EACA16"/>
          </w:placeholder>
        </w:sdtPr>
        <w:sdtEndPr/>
        <w:sdtContent>
          <w:r w:rsidR="005C4ED1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52761378BF414740BCBE1CFD5C18AEC1"/>
          </w:placeholder>
        </w:sdtPr>
        <w:sdtEndPr/>
        <w:sdtContent>
          <w:r w:rsidR="005C4ED1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7BE7AA34" w14:textId="69A4D4CB"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r w:rsidR="005C4ED1">
        <w:rPr>
          <w:rFonts w:ascii="Times New Roman" w:hAnsi="Times New Roman" w:cs="Times New Roman"/>
          <w:sz w:val="28"/>
          <w:szCs w:val="28"/>
        </w:rPr>
        <w:t>К3121</w:t>
      </w:r>
    </w:p>
    <w:p w14:paraId="017995DD" w14:textId="74FFA05E"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5C4ED1">
        <w:rPr>
          <w:rFonts w:ascii="Times New Roman" w:hAnsi="Times New Roman" w:cs="Times New Roman"/>
          <w:sz w:val="28"/>
          <w:szCs w:val="28"/>
        </w:rPr>
        <w:t>Филимонова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 </w:t>
      </w:r>
      <w:r w:rsidR="005C4ED1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5C4ED1">
        <w:rPr>
          <w:rFonts w:ascii="Times New Roman" w:hAnsi="Times New Roman" w:cs="Times New Roman"/>
          <w:sz w:val="28"/>
          <w:szCs w:val="28"/>
        </w:rPr>
        <w:t>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3076F443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571ED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0704B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0D1A7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7B66E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E6DBB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47B9E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F462F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42F40" w14:textId="17CAA0C2"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5EEF1" w14:textId="542C83CB" w:rsidR="005C4ED1" w:rsidRDefault="005C4ED1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8E055" w14:textId="1752F1B3" w:rsidR="005C4ED1" w:rsidRDefault="005C4ED1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56A3D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984A5" w14:textId="77777777" w:rsidR="000410EB" w:rsidRPr="00D736DF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6D289A7" w14:textId="77777777" w:rsidR="00A71023" w:rsidRPr="00D736DF" w:rsidRDefault="000322E4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E02326ED593F4A6EB8D65319DD62AE9A"/>
          </w:placeholder>
        </w:sdtPr>
        <w:sdtEndPr/>
        <w:sdtContent>
          <w:r w:rsidR="00D86508" w:rsidRPr="005C4ED1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65F7B218" w14:textId="77777777" w:rsidR="00A71023" w:rsidRPr="00D736DF" w:rsidRDefault="000410EB" w:rsidP="00C3056E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A78282B" w14:textId="5198C4A2" w:rsidR="00825953" w:rsidRPr="00CC0244" w:rsidRDefault="00CC0244" w:rsidP="00C3056E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Познакомиться со средой разработки </w:t>
      </w:r>
      <w:r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CC024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CC024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платформой </w:t>
      </w:r>
      <w:r w:rsidRPr="00CC0244">
        <w:rPr>
          <w:rFonts w:ascii="Times New Roman" w:hAnsi="Times New Roman" w:cs="Times New Roman"/>
          <w:sz w:val="28"/>
          <w:szCs w:val="24"/>
        </w:rPr>
        <w:t>.NET Framework</w:t>
      </w:r>
      <w:r>
        <w:rPr>
          <w:rFonts w:ascii="Times New Roman" w:hAnsi="Times New Roman" w:cs="Times New Roman"/>
          <w:sz w:val="28"/>
          <w:szCs w:val="24"/>
        </w:rPr>
        <w:t xml:space="preserve"> для программирования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C0244">
        <w:rPr>
          <w:rFonts w:ascii="Times New Roman" w:hAnsi="Times New Roman" w:cs="Times New Roman"/>
          <w:sz w:val="28"/>
          <w:szCs w:val="24"/>
        </w:rPr>
        <w:t>#.</w:t>
      </w:r>
    </w:p>
    <w:p w14:paraId="1EA9F794" w14:textId="0DB83AA0" w:rsidR="00825953" w:rsidRDefault="000410EB" w:rsidP="00C305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6FADC4FE" w14:textId="5E8E40D3" w:rsidR="005C4ED1" w:rsidRDefault="000330BF" w:rsidP="00C305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30BF">
        <w:rPr>
          <w:rFonts w:ascii="Times New Roman" w:hAnsi="Times New Roman" w:cs="Times New Roman"/>
          <w:b/>
          <w:sz w:val="28"/>
          <w:szCs w:val="28"/>
        </w:rPr>
        <w:t xml:space="preserve">Упражнение 1. </w:t>
      </w:r>
      <w:r w:rsidRPr="000330BF">
        <w:rPr>
          <w:rFonts w:ascii="Times New Roman" w:hAnsi="Times New Roman" w:cs="Times New Roman"/>
          <w:bCs/>
          <w:sz w:val="28"/>
          <w:szCs w:val="28"/>
        </w:rPr>
        <w:t>Создание простой программы в текстовом редакторе</w:t>
      </w:r>
      <w:r w:rsidRPr="000330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59BE1D" w14:textId="301B1AD9" w:rsidR="000330BF" w:rsidRDefault="000330BF" w:rsidP="00C305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блокноте </w:t>
      </w:r>
      <w:r w:rsidRPr="000330BF">
        <w:rPr>
          <w:rFonts w:ascii="Times New Roman" w:hAnsi="Times New Roman" w:cs="Times New Roman"/>
          <w:bCs/>
          <w:sz w:val="28"/>
          <w:szCs w:val="28"/>
        </w:rPr>
        <w:t>введ</w:t>
      </w:r>
      <w:r>
        <w:rPr>
          <w:rFonts w:ascii="Times New Roman" w:hAnsi="Times New Roman" w:cs="Times New Roman"/>
          <w:bCs/>
          <w:sz w:val="28"/>
          <w:szCs w:val="28"/>
        </w:rPr>
        <w:t>ена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 директив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330BF">
        <w:rPr>
          <w:rFonts w:ascii="Times New Roman" w:hAnsi="Times New Roman" w:cs="Times New Roman"/>
          <w:bCs/>
          <w:sz w:val="28"/>
          <w:szCs w:val="28"/>
        </w:rPr>
        <w:t>, которая разрешает использовать имена стандартных классов из пространства имен System непосредственно без указания имени пространства, в котором они были определены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0330BF">
        <w:rPr>
          <w:rFonts w:ascii="Times New Roman" w:hAnsi="Times New Roman" w:cs="Times New Roman"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Cs/>
          <w:sz w:val="28"/>
          <w:szCs w:val="28"/>
        </w:rPr>
        <w:t>лен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 класс с именем Program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0330BF">
        <w:rPr>
          <w:rFonts w:ascii="Times New Roman" w:hAnsi="Times New Roman" w:cs="Times New Roman"/>
          <w:bCs/>
          <w:sz w:val="28"/>
          <w:szCs w:val="28"/>
        </w:rPr>
        <w:t>В классе определ</w:t>
      </w:r>
      <w:r>
        <w:rPr>
          <w:rFonts w:ascii="Times New Roman" w:hAnsi="Times New Roman" w:cs="Times New Roman"/>
          <w:bCs/>
          <w:sz w:val="28"/>
          <w:szCs w:val="28"/>
        </w:rPr>
        <w:t>ён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 метод Main, ук</w:t>
      </w:r>
      <w:r>
        <w:rPr>
          <w:rFonts w:ascii="Times New Roman" w:hAnsi="Times New Roman" w:cs="Times New Roman"/>
          <w:bCs/>
          <w:sz w:val="28"/>
          <w:szCs w:val="28"/>
        </w:rPr>
        <w:t>азано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 ключевое слово static, которое означает что это метод можно вызывать, не создавая объект типа Program и тип возвращаемого значения void который означает, что метод не возвращает значение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объявлена переменная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myName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 класса </w:t>
      </w:r>
      <w:r w:rsidR="008525F6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onsole</w:t>
      </w:r>
      <w:r w:rsidRPr="000330B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вызван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WrileLine</w:t>
      </w:r>
      <w:r>
        <w:rPr>
          <w:rFonts w:ascii="Times New Roman" w:hAnsi="Times New Roman" w:cs="Times New Roman"/>
          <w:bCs/>
          <w:sz w:val="28"/>
          <w:szCs w:val="28"/>
        </w:rPr>
        <w:t xml:space="preserve">, выводящий на консоль запрос имени пользователя. </w:t>
      </w:r>
      <w:r w:rsidR="008525F6">
        <w:rPr>
          <w:rFonts w:ascii="Times New Roman" w:hAnsi="Times New Roman" w:cs="Times New Roman"/>
          <w:bCs/>
          <w:sz w:val="28"/>
          <w:szCs w:val="28"/>
        </w:rPr>
        <w:t>Из класса С</w:t>
      </w:r>
      <w:r w:rsidR="008525F6">
        <w:rPr>
          <w:rFonts w:ascii="Times New Roman" w:hAnsi="Times New Roman" w:cs="Times New Roman"/>
          <w:bCs/>
          <w:sz w:val="28"/>
          <w:szCs w:val="28"/>
          <w:lang w:val="en-US"/>
        </w:rPr>
        <w:t>onsole</w:t>
      </w:r>
      <w:r w:rsidR="008525F6" w:rsidRPr="000330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25F6">
        <w:rPr>
          <w:rFonts w:ascii="Times New Roman" w:hAnsi="Times New Roman" w:cs="Times New Roman"/>
          <w:bCs/>
          <w:sz w:val="28"/>
          <w:szCs w:val="28"/>
        </w:rPr>
        <w:t xml:space="preserve">вызван метод </w:t>
      </w:r>
      <w:r w:rsidR="008525F6">
        <w:rPr>
          <w:rFonts w:ascii="Times New Roman" w:hAnsi="Times New Roman" w:cs="Times New Roman"/>
          <w:bCs/>
          <w:sz w:val="28"/>
          <w:szCs w:val="28"/>
          <w:lang w:val="en-US"/>
        </w:rPr>
        <w:t>Read</w:t>
      </w:r>
      <w:r w:rsidR="008525F6"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="008525F6">
        <w:rPr>
          <w:rFonts w:ascii="Times New Roman" w:hAnsi="Times New Roman" w:cs="Times New Roman"/>
          <w:bCs/>
          <w:sz w:val="28"/>
          <w:szCs w:val="28"/>
        </w:rPr>
        <w:t>,</w:t>
      </w:r>
      <w:r w:rsidR="008525F6" w:rsidRPr="008525F6">
        <w:t xml:space="preserve"> </w:t>
      </w:r>
      <w:r w:rsidR="008525F6" w:rsidRPr="008525F6">
        <w:rPr>
          <w:rFonts w:ascii="Times New Roman" w:hAnsi="Times New Roman" w:cs="Times New Roman"/>
          <w:bCs/>
          <w:sz w:val="28"/>
          <w:szCs w:val="28"/>
        </w:rPr>
        <w:t xml:space="preserve">считывающий введенное пользователем имя и присваивающий полученное значение строковой переменной </w:t>
      </w:r>
      <w:r w:rsidR="008525F6" w:rsidRPr="008525F6">
        <w:rPr>
          <w:rFonts w:ascii="Times New Roman" w:hAnsi="Times New Roman" w:cs="Times New Roman"/>
          <w:bCs/>
          <w:sz w:val="28"/>
          <w:szCs w:val="28"/>
          <w:lang w:val="en-US"/>
        </w:rPr>
        <w:t>myName</w:t>
      </w:r>
      <w:r w:rsidR="008525F6">
        <w:rPr>
          <w:rFonts w:ascii="Times New Roman" w:hAnsi="Times New Roman" w:cs="Times New Roman"/>
          <w:bCs/>
          <w:sz w:val="28"/>
          <w:szCs w:val="28"/>
        </w:rPr>
        <w:t>. Выведено приветствие пользователя.</w:t>
      </w:r>
    </w:p>
    <w:p w14:paraId="1AE1D325" w14:textId="6C86FAD8" w:rsidR="008525F6" w:rsidRPr="008525F6" w:rsidRDefault="008525F6" w:rsidP="00C305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 откомпилировано из консоли, путём вызова команды </w:t>
      </w:r>
      <w:r w:rsidRPr="008525F6">
        <w:rPr>
          <w:rFonts w:ascii="Times New Roman" w:hAnsi="Times New Roman" w:cs="Times New Roman"/>
          <w:bCs/>
          <w:sz w:val="28"/>
          <w:szCs w:val="28"/>
        </w:rPr>
        <w:t>csc /out</w:t>
      </w:r>
      <w:r>
        <w:rPr>
          <w:rFonts w:ascii="Times New Roman" w:hAnsi="Times New Roman" w:cs="Times New Roman"/>
          <w:bCs/>
          <w:sz w:val="28"/>
          <w:szCs w:val="28"/>
        </w:rPr>
        <w:t>::</w:t>
      </w:r>
      <w:r w:rsidRPr="008525F6">
        <w:rPr>
          <w:rFonts w:ascii="Times New Roman" w:hAnsi="Times New Roman" w:cs="Times New Roman"/>
          <w:bCs/>
          <w:i/>
          <w:iCs/>
          <w:color w:val="404040" w:themeColor="text1" w:themeTint="BF"/>
          <w:sz w:val="28"/>
          <w:szCs w:val="28"/>
        </w:rPr>
        <w:t>Локальное название программы.ехе Глобальное название программы.с</w:t>
      </w:r>
      <w:r w:rsidRPr="008525F6">
        <w:rPr>
          <w:rFonts w:ascii="Times New Roman" w:hAnsi="Times New Roman" w:cs="Times New Roman"/>
          <w:bCs/>
          <w:i/>
          <w:iCs/>
          <w:color w:val="404040" w:themeColor="text1" w:themeTint="BF"/>
          <w:sz w:val="28"/>
          <w:szCs w:val="28"/>
          <w:lang w:val="en-US"/>
        </w:rPr>
        <w:t>s</w:t>
      </w:r>
      <w:r w:rsidRPr="008525F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запущено с помощью набора в командной строке её локального названия.</w:t>
      </w:r>
    </w:p>
    <w:p w14:paraId="7DFA4CF9" w14:textId="77777777" w:rsidR="00CC0244" w:rsidRPr="00C63485" w:rsidRDefault="005C4ED1" w:rsidP="00C6348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black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black"/>
        </w:rPr>
        <w:drawing>
          <wp:inline distT="0" distB="0" distL="0" distR="0" wp14:anchorId="5D97EA41" wp14:editId="60CCF0BD">
            <wp:extent cx="3527410" cy="2770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766" cy="27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C358" w14:textId="69A2F8DD" w:rsidR="005C4ED1" w:rsidRPr="00C63485" w:rsidRDefault="00CC0244" w:rsidP="00C63485">
      <w:pPr>
        <w:pStyle w:val="aa"/>
        <w:jc w:val="center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6348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C63485"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C63485"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Вызов программы из консоли</w:t>
      </w:r>
    </w:p>
    <w:p w14:paraId="40C92186" w14:textId="7F17F6D4" w:rsidR="008525F6" w:rsidRDefault="008525F6" w:rsidP="00C305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5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Упражнение 2. </w:t>
      </w:r>
      <w:r w:rsidRPr="008525F6">
        <w:rPr>
          <w:rFonts w:ascii="Times New Roman" w:hAnsi="Times New Roman" w:cs="Times New Roman"/>
          <w:bCs/>
          <w:sz w:val="28"/>
          <w:szCs w:val="28"/>
        </w:rPr>
        <w:t>Создание программы с помощью среды разработки Visual Studio .NET</w:t>
      </w:r>
      <w:r w:rsidRPr="008525F6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55652B76" w14:textId="7EBFBDF1" w:rsidR="008525F6" w:rsidRPr="00AC39E2" w:rsidRDefault="008525F6" w:rsidP="00C3056E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среде разработки </w:t>
      </w:r>
      <w:r w:rsidRPr="008525F6">
        <w:rPr>
          <w:rFonts w:ascii="Times New Roman" w:hAnsi="Times New Roman" w:cs="Times New Roman"/>
          <w:bCs/>
          <w:sz w:val="28"/>
          <w:szCs w:val="28"/>
        </w:rPr>
        <w:t>Microsoft Visual Studio.NET.</w:t>
      </w:r>
      <w:r w:rsidR="00AC39E2">
        <w:rPr>
          <w:rFonts w:ascii="Times New Roman" w:hAnsi="Times New Roman" w:cs="Times New Roman"/>
          <w:bCs/>
          <w:sz w:val="28"/>
          <w:szCs w:val="28"/>
        </w:rPr>
        <w:t xml:space="preserve"> создано консольно</w:t>
      </w:r>
      <w:r w:rsidR="00C63485">
        <w:rPr>
          <w:rFonts w:ascii="Times New Roman" w:hAnsi="Times New Roman" w:cs="Times New Roman"/>
          <w:bCs/>
          <w:sz w:val="28"/>
          <w:szCs w:val="28"/>
        </w:rPr>
        <w:t>е</w:t>
      </w:r>
      <w:r w:rsidR="00AC39E2">
        <w:rPr>
          <w:rFonts w:ascii="Times New Roman" w:hAnsi="Times New Roman" w:cs="Times New Roman"/>
          <w:bCs/>
          <w:sz w:val="28"/>
          <w:szCs w:val="28"/>
        </w:rPr>
        <w:t xml:space="preserve"> приложение С</w:t>
      </w:r>
      <w:r w:rsidR="00AC39E2" w:rsidRPr="00AC39E2">
        <w:rPr>
          <w:rFonts w:ascii="Times New Roman" w:hAnsi="Times New Roman" w:cs="Times New Roman"/>
          <w:bCs/>
          <w:sz w:val="28"/>
          <w:szCs w:val="28"/>
        </w:rPr>
        <w:t>#.</w:t>
      </w:r>
      <w:r w:rsidR="00AC39E2">
        <w:rPr>
          <w:rFonts w:ascii="Times New Roman" w:hAnsi="Times New Roman" w:cs="Times New Roman"/>
          <w:bCs/>
          <w:sz w:val="28"/>
          <w:szCs w:val="28"/>
        </w:rPr>
        <w:t xml:space="preserve"> В нём введён код из предыдущего упражнение. Программа откомпилирована и запущена.</w:t>
      </w:r>
    </w:p>
    <w:p w14:paraId="672DD3EC" w14:textId="77777777" w:rsidR="00C63485" w:rsidRPr="00C63485" w:rsidRDefault="005C4ED1" w:rsidP="00C6348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22510C" wp14:editId="214105D0">
            <wp:extent cx="4800600" cy="2478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273" cy="24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4EBA" w14:textId="60ED56E1" w:rsidR="005C4ED1" w:rsidRPr="00C63485" w:rsidRDefault="00C63485" w:rsidP="00C63485">
      <w:pPr>
        <w:pStyle w:val="aa"/>
        <w:jc w:val="center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Запуск программы в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Visual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Studio</w:t>
      </w:r>
    </w:p>
    <w:p w14:paraId="24A38EB7" w14:textId="2F1FEEDC" w:rsidR="00825953" w:rsidRDefault="00AC39E2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C39E2">
        <w:rPr>
          <w:rFonts w:ascii="Times New Roman" w:hAnsi="Times New Roman" w:cs="Times New Roman"/>
          <w:b/>
          <w:bCs/>
          <w:sz w:val="28"/>
          <w:szCs w:val="24"/>
        </w:rPr>
        <w:t>Упражнение 3</w:t>
      </w:r>
      <w:r w:rsidRPr="00AC39E2">
        <w:rPr>
          <w:rFonts w:ascii="Times New Roman" w:hAnsi="Times New Roman" w:cs="Times New Roman"/>
          <w:sz w:val="28"/>
          <w:szCs w:val="24"/>
        </w:rPr>
        <w:t>. Использование отладчика Visual Studio .NET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71B2B23" w14:textId="492627E4" w:rsidR="00F4691D" w:rsidRPr="007C638A" w:rsidRDefault="00F4691D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Программа запущена с отладкой с точкой останова на 10 строчке кода.</w:t>
      </w:r>
      <w:r w:rsidR="007C638A">
        <w:rPr>
          <w:rFonts w:ascii="Times New Roman" w:hAnsi="Times New Roman" w:cs="Times New Roman"/>
          <w:sz w:val="28"/>
          <w:szCs w:val="24"/>
        </w:rPr>
        <w:t xml:space="preserve"> В разделе видимые переменные можно просмотреть значение переменной </w:t>
      </w:r>
      <w:r w:rsidR="007C638A">
        <w:rPr>
          <w:rFonts w:ascii="Times New Roman" w:hAnsi="Times New Roman" w:cs="Times New Roman"/>
          <w:sz w:val="28"/>
          <w:szCs w:val="24"/>
          <w:lang w:val="en-US"/>
        </w:rPr>
        <w:t>myName</w:t>
      </w:r>
      <w:r w:rsidR="007C638A">
        <w:rPr>
          <w:rFonts w:ascii="Times New Roman" w:hAnsi="Times New Roman" w:cs="Times New Roman"/>
          <w:sz w:val="28"/>
          <w:szCs w:val="24"/>
        </w:rPr>
        <w:t xml:space="preserve">, равное </w:t>
      </w:r>
      <w:r w:rsidR="007C638A">
        <w:rPr>
          <w:rFonts w:ascii="Times New Roman" w:hAnsi="Times New Roman" w:cs="Times New Roman"/>
          <w:sz w:val="28"/>
          <w:szCs w:val="24"/>
          <w:lang w:val="en-US"/>
        </w:rPr>
        <w:t>null</w:t>
      </w:r>
      <w:r w:rsidR="007C638A" w:rsidRPr="007C638A">
        <w:rPr>
          <w:rFonts w:ascii="Times New Roman" w:hAnsi="Times New Roman" w:cs="Times New Roman"/>
          <w:sz w:val="28"/>
          <w:szCs w:val="24"/>
        </w:rPr>
        <w:t>.</w:t>
      </w:r>
    </w:p>
    <w:p w14:paraId="3F78211B" w14:textId="77777777" w:rsidR="00C63485" w:rsidRPr="00C63485" w:rsidRDefault="00F4691D" w:rsidP="00C63485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DD3B02" wp14:editId="6B6CA05B">
            <wp:extent cx="5692093" cy="32004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081" cy="32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91B9" w14:textId="573AAD95" w:rsidR="00F4691D" w:rsidRPr="00C63485" w:rsidRDefault="00C63485" w:rsidP="00C63485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Режим отладки</w:t>
      </w:r>
    </w:p>
    <w:p w14:paraId="28AF4380" w14:textId="27620F84" w:rsidR="007C638A" w:rsidRDefault="007C638A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 помощью пошагового выполнения кода, а конкретно шагов с обходом</w:t>
      </w:r>
      <w:r w:rsidR="00C3056E">
        <w:rPr>
          <w:rFonts w:ascii="Times New Roman" w:hAnsi="Times New Roman" w:cs="Times New Roman"/>
          <w:sz w:val="28"/>
          <w:szCs w:val="24"/>
        </w:rPr>
        <w:t>, было рассмотрено изменение значений переменных, а также вывод команд в консоль.</w:t>
      </w:r>
    </w:p>
    <w:p w14:paraId="626319DA" w14:textId="77777777" w:rsidR="00C63485" w:rsidRPr="00C63485" w:rsidRDefault="00C3056E" w:rsidP="00C63485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602110" wp14:editId="0AB4FC0C">
            <wp:extent cx="5285509" cy="35021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510" cy="35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F23F" w14:textId="4500C8C4" w:rsidR="00C3056E" w:rsidRPr="00C63485" w:rsidRDefault="00C63485" w:rsidP="00C63485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Пошаговая отладка</w:t>
      </w:r>
    </w:p>
    <w:p w14:paraId="23C3BC23" w14:textId="55A64A00" w:rsidR="00C3056E" w:rsidRDefault="00C3056E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3056E">
        <w:rPr>
          <w:rFonts w:ascii="Times New Roman" w:hAnsi="Times New Roman" w:cs="Times New Roman"/>
          <w:b/>
          <w:bCs/>
          <w:sz w:val="28"/>
          <w:szCs w:val="24"/>
        </w:rPr>
        <w:t>Упражнение 4.</w:t>
      </w:r>
      <w:r w:rsidRPr="00C3056E">
        <w:rPr>
          <w:rFonts w:ascii="Times New Roman" w:hAnsi="Times New Roman" w:cs="Times New Roman"/>
          <w:sz w:val="28"/>
          <w:szCs w:val="24"/>
        </w:rPr>
        <w:t xml:space="preserve"> Добавление в C#-программу обработчика исключительных ситуаций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771C906" w14:textId="0B866FE0" w:rsidR="00543DA5" w:rsidRPr="00543DA5" w:rsidRDefault="00543DA5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В новом проекте программа запрашивает на вход два числа и выводит результат деления первого на второе. В процессе считывания переменным явно присваивается  тип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integer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B4F5F12" w14:textId="77777777" w:rsidR="00C63485" w:rsidRPr="00C63485" w:rsidRDefault="00543DA5" w:rsidP="00C63485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F393DD" wp14:editId="6273CC00">
            <wp:extent cx="5451475" cy="2521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5A1D" w14:textId="6EFAEF19" w:rsidR="00543DA5" w:rsidRPr="00C63485" w:rsidRDefault="00C63485" w:rsidP="00C63485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Работа программы в зависимости от введённых данных</w:t>
      </w:r>
    </w:p>
    <w:p w14:paraId="7E0456B6" w14:textId="1A935283" w:rsidR="00543DA5" w:rsidRPr="005841FB" w:rsidRDefault="005841FB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программу добавлен обработчик исключительных ситуаций. В блок </w:t>
      </w:r>
      <w:r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Pr="005841F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помещён код с вводом и делением чисел, а в блок </w:t>
      </w:r>
      <w:r>
        <w:rPr>
          <w:rFonts w:ascii="Times New Roman" w:hAnsi="Times New Roman" w:cs="Times New Roman"/>
          <w:sz w:val="28"/>
          <w:szCs w:val="24"/>
          <w:lang w:val="en-US"/>
        </w:rPr>
        <w:t>catch</w:t>
      </w:r>
      <w:r>
        <w:rPr>
          <w:rFonts w:ascii="Times New Roman" w:hAnsi="Times New Roman" w:cs="Times New Roman"/>
          <w:sz w:val="28"/>
          <w:szCs w:val="24"/>
        </w:rPr>
        <w:t xml:space="preserve"> вывод краткого сообщения об ошибке.</w:t>
      </w:r>
      <w:r w:rsidRPr="005841F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F2CE4E1" w14:textId="77777777" w:rsidR="00C63485" w:rsidRPr="00C63485" w:rsidRDefault="00543DA5" w:rsidP="00C63485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78C9A2" wp14:editId="25537F1F">
            <wp:extent cx="3782291" cy="2375967"/>
            <wp:effectExtent l="0" t="0" r="889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367" cy="23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F9E6" w14:textId="6E31CCB4" w:rsidR="00C3056E" w:rsidRPr="00C63485" w:rsidRDefault="00C63485" w:rsidP="00C63485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Механизм действия обработки исключительной ситуации</w:t>
      </w:r>
    </w:p>
    <w:p w14:paraId="161F6D1F" w14:textId="04D6A198" w:rsidR="005841FB" w:rsidRDefault="00B87A16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B87A16">
        <w:rPr>
          <w:rFonts w:ascii="Times New Roman" w:hAnsi="Times New Roman" w:cs="Times New Roman"/>
          <w:sz w:val="28"/>
          <w:szCs w:val="24"/>
        </w:rPr>
        <w:t xml:space="preserve"> программу</w:t>
      </w:r>
      <w:r w:rsidRPr="00B87A1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добавлены</w:t>
      </w:r>
      <w:r w:rsidRPr="00B87A16">
        <w:rPr>
          <w:rFonts w:ascii="Times New Roman" w:hAnsi="Times New Roman" w:cs="Times New Roman"/>
          <w:sz w:val="28"/>
          <w:szCs w:val="24"/>
        </w:rPr>
        <w:t xml:space="preserve"> обработчики исключительных ситуаций при вводе данных неверного формата и деления на нуль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75A2310" w14:textId="77777777" w:rsidR="00C63485" w:rsidRPr="00C63485" w:rsidRDefault="00C63485" w:rsidP="00C63485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E40792" wp14:editId="58604ACA">
            <wp:extent cx="5213129" cy="4488872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751" cy="45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6C1" w14:textId="2FCC9416" w:rsidR="00C63485" w:rsidRPr="00C63485" w:rsidRDefault="00C63485" w:rsidP="00C63485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Итоговый код программы</w:t>
      </w:r>
    </w:p>
    <w:p w14:paraId="7C0D6B66" w14:textId="77777777" w:rsidR="00C63485" w:rsidRPr="00C63485" w:rsidRDefault="005841FB" w:rsidP="00C63485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48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8B83BE8" wp14:editId="44616749">
            <wp:extent cx="4218709" cy="21357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37" cy="21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7009" w14:textId="7BF7A554" w:rsidR="005841FB" w:rsidRPr="00C63485" w:rsidRDefault="00C63485" w:rsidP="00C63485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348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Новые обработчики</w:t>
      </w:r>
    </w:p>
    <w:p w14:paraId="179BCB68" w14:textId="306D1B00" w:rsidR="00424730" w:rsidRDefault="00424730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24730">
        <w:rPr>
          <w:rFonts w:ascii="Times New Roman" w:hAnsi="Times New Roman" w:cs="Times New Roman"/>
          <w:b/>
          <w:bCs/>
          <w:sz w:val="28"/>
          <w:szCs w:val="24"/>
        </w:rPr>
        <w:t>Упражнение 5</w:t>
      </w:r>
      <w:r w:rsidRPr="00424730">
        <w:rPr>
          <w:rFonts w:ascii="Times New Roman" w:hAnsi="Times New Roman" w:cs="Times New Roman"/>
          <w:sz w:val="28"/>
          <w:szCs w:val="24"/>
        </w:rPr>
        <w:t>. Расч</w:t>
      </w:r>
      <w:r>
        <w:rPr>
          <w:rFonts w:ascii="Times New Roman" w:hAnsi="Times New Roman" w:cs="Times New Roman"/>
          <w:sz w:val="28"/>
          <w:szCs w:val="24"/>
        </w:rPr>
        <w:t>ё</w:t>
      </w:r>
      <w:r w:rsidRPr="00424730">
        <w:rPr>
          <w:rFonts w:ascii="Times New Roman" w:hAnsi="Times New Roman" w:cs="Times New Roman"/>
          <w:sz w:val="28"/>
          <w:szCs w:val="24"/>
        </w:rPr>
        <w:t>т площади треугольника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4B19941" w14:textId="72744D1E" w:rsidR="00424730" w:rsidRDefault="00CC0244" w:rsidP="00C3056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программе реализован подсчёт площади равностороннего треугольника по теореме Герона, при введённом значении периметра треугольника. Для преобразования строкового типа данных в тип данных вещественных чисел использован 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ToDouble</w:t>
      </w:r>
      <w:r w:rsidRPr="00CC024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Convert</w:t>
      </w:r>
      <w:r w:rsidRPr="00CC024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Метод вычисления квадратного корня применён из 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Math</w:t>
      </w:r>
      <w:r w:rsidRPr="00CC024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Также в программе реализована обработка исключительной ситуации, такая как ввод не числового типа данных.</w:t>
      </w:r>
    </w:p>
    <w:p w14:paraId="723C698B" w14:textId="77777777" w:rsidR="00C63485" w:rsidRPr="00C33151" w:rsidRDefault="00CC0244" w:rsidP="00C33151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15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2C7A4E" wp14:editId="08CDE2F8">
            <wp:extent cx="5927599" cy="412865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5891" cy="41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82C" w14:textId="0FFB4FCD" w:rsidR="00CC0244" w:rsidRPr="00C33151" w:rsidRDefault="00C63485" w:rsidP="00C33151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3315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C33151"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C33151" w:rsidRPr="00C331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 программы</w:t>
      </w:r>
    </w:p>
    <w:p w14:paraId="31A6CBD6" w14:textId="77777777" w:rsidR="00825953" w:rsidRPr="00D736DF" w:rsidRDefault="000410EB" w:rsidP="00C305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4490AC98" w14:textId="12C85880" w:rsidR="00825953" w:rsidRPr="00D736DF" w:rsidRDefault="00C33151" w:rsidP="00C33151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выполнения лабораторной работы были рассмотрены: основы структуры программы на С</w:t>
      </w:r>
      <w:r w:rsidRPr="00C33151">
        <w:rPr>
          <w:rFonts w:ascii="Times New Roman" w:hAnsi="Times New Roman" w:cs="Times New Roman"/>
          <w:sz w:val="28"/>
          <w:szCs w:val="24"/>
        </w:rPr>
        <w:t xml:space="preserve">#; </w:t>
      </w:r>
      <w:r>
        <w:rPr>
          <w:rFonts w:ascii="Times New Roman" w:hAnsi="Times New Roman" w:cs="Times New Roman"/>
          <w:sz w:val="28"/>
          <w:szCs w:val="24"/>
        </w:rPr>
        <w:t xml:space="preserve">ввод, вывод на консоль с помощью методов </w:t>
      </w:r>
      <w:r>
        <w:rPr>
          <w:rFonts w:ascii="Times New Roman" w:hAnsi="Times New Roman" w:cs="Times New Roman"/>
          <w:sz w:val="28"/>
          <w:szCs w:val="24"/>
          <w:lang w:val="en-US"/>
        </w:rPr>
        <w:t>WriteLine</w:t>
      </w:r>
      <w:r w:rsidRPr="00C3315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ReadLine</w:t>
      </w:r>
      <w:r w:rsidRPr="00C33151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</w:rPr>
        <w:t xml:space="preserve">способ работы с отладчиком; обработка исключительных ситуаций с помощью блоков </w:t>
      </w:r>
      <w:r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Pr="00C33151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catch</w:t>
      </w:r>
      <w:r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  <w:r w:rsidRPr="00D736DF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1B8A5" w14:textId="77777777" w:rsidR="000322E4" w:rsidRDefault="000322E4" w:rsidP="00186C2F">
      <w:pPr>
        <w:spacing w:after="0" w:line="240" w:lineRule="auto"/>
      </w:pPr>
      <w:r>
        <w:separator/>
      </w:r>
    </w:p>
  </w:endnote>
  <w:endnote w:type="continuationSeparator" w:id="0">
    <w:p w14:paraId="0E15ECE2" w14:textId="77777777" w:rsidR="000322E4" w:rsidRDefault="000322E4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C1730" w14:textId="77777777" w:rsidR="000322E4" w:rsidRDefault="000322E4" w:rsidP="00186C2F">
      <w:pPr>
        <w:spacing w:after="0" w:line="240" w:lineRule="auto"/>
      </w:pPr>
      <w:r>
        <w:separator/>
      </w:r>
    </w:p>
  </w:footnote>
  <w:footnote w:type="continuationSeparator" w:id="0">
    <w:p w14:paraId="0297EA11" w14:textId="77777777" w:rsidR="000322E4" w:rsidRDefault="000322E4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0F"/>
    <w:rsid w:val="000322E4"/>
    <w:rsid w:val="000330BF"/>
    <w:rsid w:val="000410EB"/>
    <w:rsid w:val="0010500D"/>
    <w:rsid w:val="00186C2F"/>
    <w:rsid w:val="001B5B56"/>
    <w:rsid w:val="00227E46"/>
    <w:rsid w:val="002F5AB1"/>
    <w:rsid w:val="00354B37"/>
    <w:rsid w:val="00424730"/>
    <w:rsid w:val="00543DA5"/>
    <w:rsid w:val="005815F3"/>
    <w:rsid w:val="005841FB"/>
    <w:rsid w:val="005C1E15"/>
    <w:rsid w:val="005C4ED1"/>
    <w:rsid w:val="007C638A"/>
    <w:rsid w:val="00825953"/>
    <w:rsid w:val="008525F6"/>
    <w:rsid w:val="00897D41"/>
    <w:rsid w:val="008E1EDE"/>
    <w:rsid w:val="009B4D9E"/>
    <w:rsid w:val="00A71023"/>
    <w:rsid w:val="00A8270D"/>
    <w:rsid w:val="00AC39E2"/>
    <w:rsid w:val="00B513DB"/>
    <w:rsid w:val="00B87A16"/>
    <w:rsid w:val="00BC47E2"/>
    <w:rsid w:val="00C3056E"/>
    <w:rsid w:val="00C33151"/>
    <w:rsid w:val="00C63485"/>
    <w:rsid w:val="00C96B31"/>
    <w:rsid w:val="00CC0244"/>
    <w:rsid w:val="00D736DF"/>
    <w:rsid w:val="00D86508"/>
    <w:rsid w:val="00EA5B0F"/>
    <w:rsid w:val="00F37F19"/>
    <w:rsid w:val="00F4691D"/>
    <w:rsid w:val="00F67FE5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49CA"/>
  <w15:docId w15:val="{A7216B25-FCDD-41E6-A9A0-61A125E3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CC024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BEB35E03FD4B299FF1A57448CAB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07C9EB-B3BB-4C5C-A8F6-81A7F3DBD6BD}"/>
      </w:docPartPr>
      <w:docPartBody>
        <w:p w:rsidR="00CD3685" w:rsidRDefault="00F47CD9">
          <w:pPr>
            <w:pStyle w:val="2BBEB35E03FD4B299FF1A57448CABD5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F8DC996C0DD44109F8E2128FE37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CAB7F-F2A9-40D7-BAFC-F2B4D043F9AC}"/>
      </w:docPartPr>
      <w:docPartBody>
        <w:p w:rsidR="00CD3685" w:rsidRDefault="00F47CD9">
          <w:pPr>
            <w:pStyle w:val="4F8DC996C0DD44109F8E2128FE37B502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7EA3B4264F94016A1006713BA17A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E3C4F4-D1D3-4B5A-B133-1AD3CC268D18}"/>
      </w:docPartPr>
      <w:docPartBody>
        <w:p w:rsidR="00CD3685" w:rsidRDefault="00F47CD9">
          <w:pPr>
            <w:pStyle w:val="07EA3B4264F94016A1006713BA17A4AB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F0D4B07C4AA44D88829FED2FF7EAC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5372DF-5C68-40E4-A59B-B60555257681}"/>
      </w:docPartPr>
      <w:docPartBody>
        <w:p w:rsidR="00CD3685" w:rsidRDefault="00F47CD9">
          <w:pPr>
            <w:pStyle w:val="F0D4B07C4AA44D88829FED2FF7EACA1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52761378BF414740BCBE1CFD5C18A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105710-E377-4DB8-AEB7-60365C7DEEEE}"/>
      </w:docPartPr>
      <w:docPartBody>
        <w:p w:rsidR="00CD3685" w:rsidRDefault="00F47CD9">
          <w:pPr>
            <w:pStyle w:val="52761378BF414740BCBE1CFD5C18AEC1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02326ED593F4A6EB8D65319DD62A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5E1A3-3E25-4EA0-BC44-112AF3D872D8}"/>
      </w:docPartPr>
      <w:docPartBody>
        <w:p w:rsidR="00CD3685" w:rsidRDefault="00F47CD9">
          <w:pPr>
            <w:pStyle w:val="E02326ED593F4A6EB8D65319DD62AE9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D9"/>
    <w:rsid w:val="002C366D"/>
    <w:rsid w:val="00CD3685"/>
    <w:rsid w:val="00F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BEB35E03FD4B299FF1A57448CABD57">
    <w:name w:val="2BBEB35E03FD4B299FF1A57448CABD57"/>
  </w:style>
  <w:style w:type="paragraph" w:customStyle="1" w:styleId="4F8DC996C0DD44109F8E2128FE37B502">
    <w:name w:val="4F8DC996C0DD44109F8E2128FE37B502"/>
  </w:style>
  <w:style w:type="paragraph" w:customStyle="1" w:styleId="07EA3B4264F94016A1006713BA17A4AB">
    <w:name w:val="07EA3B4264F94016A1006713BA17A4AB"/>
  </w:style>
  <w:style w:type="paragraph" w:customStyle="1" w:styleId="F0D4B07C4AA44D88829FED2FF7EACA16">
    <w:name w:val="F0D4B07C4AA44D88829FED2FF7EACA16"/>
  </w:style>
  <w:style w:type="paragraph" w:customStyle="1" w:styleId="52761378BF414740BCBE1CFD5C18AEC1">
    <w:name w:val="52761378BF414740BCBE1CFD5C18AEC1"/>
  </w:style>
  <w:style w:type="paragraph" w:customStyle="1" w:styleId="E0BC9653E12E4D3DBD80231608DE8449">
    <w:name w:val="E0BC9653E12E4D3DBD80231608DE8449"/>
  </w:style>
  <w:style w:type="paragraph" w:customStyle="1" w:styleId="E02326ED593F4A6EB8D65319DD62AE9A">
    <w:name w:val="E02326ED593F4A6EB8D65319DD62AE9A"/>
  </w:style>
  <w:style w:type="paragraph" w:customStyle="1" w:styleId="F6E5E81D07E84924AE4A9D15ED0CF914">
    <w:name w:val="F6E5E81D07E84924AE4A9D15ED0CF914"/>
  </w:style>
  <w:style w:type="paragraph" w:customStyle="1" w:styleId="A3AF65C9AA3146B79D53E6CCBA67D9AB">
    <w:name w:val="A3AF65C9AA3146B79D53E6CCBA67D9AB"/>
  </w:style>
  <w:style w:type="paragraph" w:customStyle="1" w:styleId="46731C1F6517429DAB386929395D2F1B">
    <w:name w:val="46731C1F6517429DAB386929395D2F1B"/>
  </w:style>
  <w:style w:type="paragraph" w:customStyle="1" w:styleId="C2BF1BB494934573AEBA3B8D8A78542A">
    <w:name w:val="C2BF1BB494934573AEBA3B8D8A7854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6B9F6-6015-4463-9347-551660DD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518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5</cp:revision>
  <dcterms:created xsi:type="dcterms:W3CDTF">2020-02-27T17:01:00Z</dcterms:created>
  <dcterms:modified xsi:type="dcterms:W3CDTF">2020-03-02T19:51:00Z</dcterms:modified>
</cp:coreProperties>
</file>