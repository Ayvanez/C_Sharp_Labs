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03B8" w14:textId="77777777" w:rsidR="002F5AB1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40C5949E" w14:textId="77777777" w:rsidR="00D86508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6E3450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7DB9F92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8553EC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F13AD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96ADCC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3A40773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6BE7BC0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A3CCB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8F1AAED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A37182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EA6194E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25CBA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603C64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DA5321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B401C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FB666D2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93739D" w14:textId="58AC5E54" w:rsidR="00F37F19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3476480C1DA42F9A52F6604BB73C671"/>
          </w:placeholder>
        </w:sdtPr>
        <w:sdtEndPr/>
        <w:sdtContent>
          <w:r w:rsidR="009406D4" w:rsidRPr="00F74006">
            <w:rPr>
              <w:rFonts w:ascii="Times New Roman" w:hAnsi="Times New Roman" w:cs="Times New Roman"/>
              <w:b/>
              <w:sz w:val="40"/>
              <w:szCs w:val="40"/>
            </w:rPr>
            <w:t>#</w:t>
          </w:r>
          <w:r w:rsidR="0056272A">
            <w:rPr>
              <w:rFonts w:ascii="Times New Roman" w:hAnsi="Times New Roman" w:cs="Times New Roman"/>
              <w:b/>
              <w:sz w:val="40"/>
              <w:szCs w:val="40"/>
            </w:rPr>
            <w:t>9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F5F8354052F04C6AA1466E360DDBD718"/>
        </w:placeholder>
      </w:sdtPr>
      <w:sdtEndPr/>
      <w:sdtContent>
        <w:p w14:paraId="6AC70208" w14:textId="57677256" w:rsidR="00F37F19" w:rsidRDefault="0056272A" w:rsidP="007C35E4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56272A">
            <w:rPr>
              <w:rFonts w:ascii="Times New Roman" w:hAnsi="Times New Roman" w:cs="Times New Roman"/>
              <w:b/>
              <w:sz w:val="40"/>
              <w:szCs w:val="40"/>
            </w:rPr>
            <w:t>Использование библиотеки классов при реализации иерархии классов</w:t>
          </w:r>
        </w:p>
      </w:sdtContent>
    </w:sdt>
    <w:p w14:paraId="6FA5EF5B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DC590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F50AC8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F76CFE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31D1DB9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E8AD2AC6117C4B94AA4441163F8EF855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5F0A06B1" w14:textId="77777777" w:rsidR="005815F3" w:rsidRPr="00D736DF" w:rsidRDefault="00215675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5AB5DB3CF0584E7B8D6FDF1CF283E6C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43204EDFCC84879B28717438692C80D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1EAF8EE4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675E352ACE564231955213CD14EBD95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50098B75" w14:textId="77777777" w:rsidR="000410EB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</w:t>
      </w:r>
      <w:r w:rsidR="007C35E4">
        <w:rPr>
          <w:rFonts w:ascii="Times New Roman" w:hAnsi="Times New Roman" w:cs="Times New Roman"/>
          <w:sz w:val="28"/>
          <w:szCs w:val="28"/>
        </w:rPr>
        <w:t xml:space="preserve"> Филимонов</w:t>
      </w:r>
      <w:r w:rsidR="00B513DB" w:rsidRPr="00D736DF">
        <w:rPr>
          <w:rFonts w:ascii="Times New Roman" w:hAnsi="Times New Roman" w:cs="Times New Roman"/>
          <w:sz w:val="28"/>
          <w:szCs w:val="28"/>
        </w:rPr>
        <w:t xml:space="preserve">а </w:t>
      </w:r>
      <w:r w:rsidR="007C35E4">
        <w:rPr>
          <w:rFonts w:ascii="Times New Roman" w:hAnsi="Times New Roman" w:cs="Times New Roman"/>
          <w:sz w:val="28"/>
          <w:szCs w:val="28"/>
        </w:rPr>
        <w:t>И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  <w:r w:rsidR="007C35E4">
        <w:rPr>
          <w:rFonts w:ascii="Times New Roman" w:hAnsi="Times New Roman" w:cs="Times New Roman"/>
          <w:sz w:val="28"/>
          <w:szCs w:val="28"/>
        </w:rPr>
        <w:t xml:space="preserve">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1937DE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E445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03FC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B996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8AB4F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0B39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683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E1903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23DA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477B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1F3A9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D731D" w14:textId="77777777" w:rsidR="000410EB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45D568" w14:textId="77777777" w:rsidR="00A71023" w:rsidRPr="00D736DF" w:rsidRDefault="00215675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5DD25E11D8A484A89FD85DFA69A312E"/>
          </w:placeholder>
        </w:sdtPr>
        <w:sdtEndPr/>
        <w:sdtContent>
          <w:r w:rsidR="00D86508" w:rsidRPr="007C35E4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2D18E7A0" w14:textId="77777777" w:rsidR="00A71023" w:rsidRPr="00D736DF" w:rsidRDefault="000410EB" w:rsidP="00B518CB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7AADBB" w14:textId="783E06BB" w:rsidR="00825953" w:rsidRPr="00D736DF" w:rsidRDefault="00C16C8F" w:rsidP="00B518CB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Рассмотреть способ использования библиотеки классов при реализации иерархии классов.</w:t>
      </w:r>
    </w:p>
    <w:p w14:paraId="1067B927" w14:textId="77777777" w:rsidR="00825953" w:rsidRPr="00D736DF" w:rsidRDefault="000410EB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636B4F4" w14:textId="7326E44B" w:rsidR="00825953" w:rsidRDefault="0056272A" w:rsidP="00B518CB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6272A">
        <w:rPr>
          <w:rFonts w:ascii="Times New Roman" w:hAnsi="Times New Roman" w:cs="Times New Roman"/>
          <w:b/>
          <w:bCs/>
          <w:sz w:val="28"/>
          <w:szCs w:val="24"/>
        </w:rPr>
        <w:t>Упражнение 1.</w:t>
      </w:r>
      <w:r w:rsidRPr="0056272A">
        <w:rPr>
          <w:rFonts w:ascii="Times New Roman" w:hAnsi="Times New Roman" w:cs="Times New Roman"/>
          <w:sz w:val="28"/>
          <w:szCs w:val="24"/>
        </w:rPr>
        <w:t xml:space="preserve"> Создание и применение библиотеки классов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89535C8" w14:textId="15E4D54F" w:rsidR="00387652" w:rsidRPr="00387652" w:rsidRDefault="00966340" w:rsidP="00387652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Скопировано решение из предыдущей лабораторной. В новое решение добавлен проект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Bibl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типа библиотека классов. Из него удалён автоматически созданный файл </w:t>
      </w:r>
      <w:r>
        <w:rPr>
          <w:rFonts w:ascii="Times New Roman" w:hAnsi="Times New Roman" w:cs="Times New Roman"/>
          <w:sz w:val="28"/>
          <w:szCs w:val="24"/>
          <w:lang w:val="en-US"/>
        </w:rPr>
        <w:t>Class</w:t>
      </w:r>
      <w:r w:rsidRPr="00966340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  <w:lang w:val="en-US"/>
        </w:rPr>
        <w:t>cs</w:t>
      </w:r>
      <w:r w:rsidRPr="00966340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В него перенесены все файлы классов, в проекте упражнение</w:t>
      </w:r>
      <w:r w:rsidR="00C16C8F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</w:rPr>
        <w:t>1</w:t>
      </w:r>
      <w:r w:rsidR="008C0135">
        <w:rPr>
          <w:rFonts w:ascii="Times New Roman" w:hAnsi="Times New Roman" w:cs="Times New Roman"/>
          <w:sz w:val="28"/>
          <w:szCs w:val="24"/>
        </w:rPr>
        <w:t xml:space="preserve"> остался только файл </w:t>
      </w:r>
      <w:r w:rsidR="008C0135">
        <w:rPr>
          <w:rFonts w:ascii="Times New Roman" w:hAnsi="Times New Roman" w:cs="Times New Roman"/>
          <w:sz w:val="28"/>
          <w:szCs w:val="24"/>
          <w:lang w:val="en-US"/>
        </w:rPr>
        <w:t>Program</w:t>
      </w:r>
      <w:r w:rsidR="008C0135" w:rsidRPr="008C0135">
        <w:rPr>
          <w:rFonts w:ascii="Times New Roman" w:hAnsi="Times New Roman" w:cs="Times New Roman"/>
          <w:sz w:val="28"/>
          <w:szCs w:val="24"/>
        </w:rPr>
        <w:t>.</w:t>
      </w:r>
      <w:r w:rsidR="008C0135">
        <w:rPr>
          <w:rFonts w:ascii="Times New Roman" w:hAnsi="Times New Roman" w:cs="Times New Roman"/>
          <w:sz w:val="28"/>
          <w:szCs w:val="24"/>
          <w:lang w:val="en-US"/>
        </w:rPr>
        <w:t>cs</w:t>
      </w:r>
      <w:r w:rsidR="008C0135" w:rsidRPr="008C0135">
        <w:rPr>
          <w:rFonts w:ascii="Times New Roman" w:hAnsi="Times New Roman" w:cs="Times New Roman"/>
          <w:sz w:val="28"/>
          <w:szCs w:val="24"/>
        </w:rPr>
        <w:t>.</w:t>
      </w:r>
      <w:r w:rsidR="008C0135">
        <w:rPr>
          <w:rFonts w:ascii="Times New Roman" w:hAnsi="Times New Roman" w:cs="Times New Roman"/>
          <w:sz w:val="28"/>
          <w:szCs w:val="24"/>
        </w:rPr>
        <w:t xml:space="preserve"> Выполнено построение этого проекта. В него добавлена ссылка на библиотеку </w:t>
      </w:r>
      <w:proofErr w:type="spellStart"/>
      <w:r w:rsidR="008C0135">
        <w:rPr>
          <w:rFonts w:ascii="Times New Roman" w:hAnsi="Times New Roman" w:cs="Times New Roman"/>
          <w:sz w:val="28"/>
          <w:szCs w:val="24"/>
          <w:lang w:val="en-US"/>
        </w:rPr>
        <w:t>Bibl</w:t>
      </w:r>
      <w:proofErr w:type="spellEnd"/>
      <w:r w:rsidR="008C0135" w:rsidRPr="00C16C8F">
        <w:rPr>
          <w:rFonts w:ascii="Times New Roman" w:hAnsi="Times New Roman" w:cs="Times New Roman"/>
          <w:sz w:val="28"/>
          <w:szCs w:val="24"/>
        </w:rPr>
        <w:t>.</w:t>
      </w:r>
    </w:p>
    <w:p w14:paraId="18C8DE84" w14:textId="77777777" w:rsidR="00C16C8F" w:rsidRPr="00C16C8F" w:rsidRDefault="008C0135" w:rsidP="00C16C8F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6C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2A27B" wp14:editId="2280D939">
            <wp:extent cx="4014990" cy="8763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8486"/>
                    <a:stretch/>
                  </pic:blipFill>
                  <pic:spPr bwMode="auto">
                    <a:xfrm>
                      <a:off x="0" y="0"/>
                      <a:ext cx="4033418" cy="88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A8914" w14:textId="3A03C652" w:rsidR="008C0135" w:rsidRPr="00C16C8F" w:rsidRDefault="00C16C8F" w:rsidP="00C16C8F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16C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16C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16C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6C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254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16C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16C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Добавление ссылки проекта упражнение_1</w:t>
      </w:r>
    </w:p>
    <w:p w14:paraId="6890BCEB" w14:textId="6DEF8C98" w:rsidR="00387652" w:rsidRPr="00C16C8F" w:rsidRDefault="00387652" w:rsidP="00B518CB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Файлы проекта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Bibl</w:t>
      </w:r>
      <w:proofErr w:type="spellEnd"/>
      <w:r w:rsidRPr="003876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всё ещё были не видны файлу </w:t>
      </w:r>
      <w:r>
        <w:rPr>
          <w:rFonts w:ascii="Times New Roman" w:hAnsi="Times New Roman" w:cs="Times New Roman"/>
          <w:sz w:val="28"/>
          <w:szCs w:val="24"/>
          <w:lang w:val="en-US"/>
        </w:rPr>
        <w:t>Program</w:t>
      </w:r>
      <w:r>
        <w:rPr>
          <w:rFonts w:ascii="Times New Roman" w:hAnsi="Times New Roman" w:cs="Times New Roman"/>
          <w:sz w:val="28"/>
          <w:szCs w:val="24"/>
        </w:rPr>
        <w:t xml:space="preserve">, поэтому </w:t>
      </w:r>
      <w:r w:rsidRPr="00387652">
        <w:rPr>
          <w:rFonts w:ascii="Times New Roman" w:hAnsi="Times New Roman" w:cs="Times New Roman"/>
          <w:sz w:val="28"/>
          <w:szCs w:val="24"/>
        </w:rPr>
        <w:t xml:space="preserve">во всех классах и делегатах добавлен модификатор доступа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proofErr w:type="spellStart"/>
      <w:r w:rsidRPr="00387652">
        <w:rPr>
          <w:rFonts w:ascii="Times New Roman" w:hAnsi="Times New Roman" w:cs="Times New Roman"/>
          <w:sz w:val="28"/>
          <w:szCs w:val="24"/>
        </w:rPr>
        <w:t>ublic</w:t>
      </w:r>
      <w:proofErr w:type="spellEnd"/>
      <w:r w:rsidRPr="00387652">
        <w:rPr>
          <w:rFonts w:ascii="Times New Roman" w:hAnsi="Times New Roman" w:cs="Times New Roman"/>
          <w:sz w:val="28"/>
          <w:szCs w:val="24"/>
        </w:rPr>
        <w:t>.</w:t>
      </w:r>
    </w:p>
    <w:p w14:paraId="2CCF41F2" w14:textId="77777777" w:rsidR="00C16C8F" w:rsidRPr="00C25472" w:rsidRDefault="00387652" w:rsidP="00C25472">
      <w:pPr>
        <w:keepNext/>
        <w:tabs>
          <w:tab w:val="left" w:pos="4110"/>
        </w:tabs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C254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BFF8" wp14:editId="586CD3CB">
            <wp:extent cx="6844065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2028" cy="38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902B" w14:textId="71C4698C" w:rsidR="00387652" w:rsidRPr="00C25472" w:rsidRDefault="00C16C8F" w:rsidP="00C25472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254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Демонстрация неизменного функционирования прилож</w:t>
      </w:r>
      <w:r w:rsidR="00C25472"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ения</w:t>
      </w:r>
    </w:p>
    <w:p w14:paraId="44453EF2" w14:textId="71F0B9CE" w:rsidR="00387652" w:rsidRDefault="00C16C8F" w:rsidP="00B518CB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Имя пространства имён проекта упражнение_1 изменено на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MyClassTest</w:t>
      </w:r>
      <w:proofErr w:type="spellEnd"/>
      <w:r w:rsidRPr="00C16C8F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Для того чтобы все используемые классы снова стали видны там же подключено пространство имён упражнение_1 с помощью директивы </w:t>
      </w:r>
      <w:r>
        <w:rPr>
          <w:rFonts w:ascii="Times New Roman" w:hAnsi="Times New Roman" w:cs="Times New Roman"/>
          <w:sz w:val="28"/>
          <w:szCs w:val="24"/>
          <w:lang w:val="en-US"/>
        </w:rPr>
        <w:t>using</w:t>
      </w:r>
      <w:r w:rsidRPr="00C16C8F">
        <w:rPr>
          <w:rFonts w:ascii="Times New Roman" w:hAnsi="Times New Roman" w:cs="Times New Roman"/>
          <w:sz w:val="28"/>
          <w:szCs w:val="24"/>
        </w:rPr>
        <w:t>.</w:t>
      </w:r>
    </w:p>
    <w:p w14:paraId="312E8F33" w14:textId="77777777" w:rsidR="00C25472" w:rsidRPr="00C25472" w:rsidRDefault="00C25472" w:rsidP="00C25472">
      <w:pPr>
        <w:keepNext/>
        <w:tabs>
          <w:tab w:val="left" w:pos="4110"/>
        </w:tabs>
        <w:spacing w:after="0" w:line="36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C254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26A23" wp14:editId="67F08C7E">
            <wp:extent cx="6120130" cy="5741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65D" w14:textId="1283CE67" w:rsidR="00C16C8F" w:rsidRPr="00C25472" w:rsidRDefault="00C25472" w:rsidP="00C25472">
      <w:pPr>
        <w:pStyle w:val="aa"/>
        <w:ind w:firstLine="142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254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2547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Перенос основной функциональности в новое пространство имён.</w:t>
      </w:r>
    </w:p>
    <w:p w14:paraId="2BC8DFCA" w14:textId="77777777" w:rsidR="00825953" w:rsidRPr="00D736DF" w:rsidRDefault="000410EB" w:rsidP="00B518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D43C6EE" w14:textId="465A1AB6" w:rsidR="00825953" w:rsidRPr="00C16C8F" w:rsidRDefault="00F74006" w:rsidP="00C16C8F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результате выполнения лабораторной работы рассмотрен</w:t>
      </w:r>
      <w:r w:rsidR="00C16C8F">
        <w:rPr>
          <w:rFonts w:ascii="Times New Roman" w:hAnsi="Times New Roman" w:cs="Times New Roman"/>
          <w:sz w:val="28"/>
          <w:szCs w:val="24"/>
        </w:rPr>
        <w:t xml:space="preserve"> новый тип проекта Библиотека классов, в котором можно хранить классы и интерфейсы, и который могут использовать другие проекты, ссылаясь на него.</w:t>
      </w:r>
    </w:p>
    <w:p w14:paraId="5C338E9F" w14:textId="77777777" w:rsidR="00825953" w:rsidRPr="00D736DF" w:rsidRDefault="00825953" w:rsidP="007C35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9D93D" w14:textId="77777777" w:rsidR="00215675" w:rsidRDefault="00215675" w:rsidP="00186C2F">
      <w:pPr>
        <w:spacing w:after="0" w:line="240" w:lineRule="auto"/>
      </w:pPr>
      <w:r>
        <w:separator/>
      </w:r>
    </w:p>
  </w:endnote>
  <w:endnote w:type="continuationSeparator" w:id="0">
    <w:p w14:paraId="085CA844" w14:textId="77777777" w:rsidR="00215675" w:rsidRDefault="00215675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2F16F" w14:textId="77777777" w:rsidR="00215675" w:rsidRDefault="00215675" w:rsidP="00186C2F">
      <w:pPr>
        <w:spacing w:after="0" w:line="240" w:lineRule="auto"/>
      </w:pPr>
      <w:r>
        <w:separator/>
      </w:r>
    </w:p>
  </w:footnote>
  <w:footnote w:type="continuationSeparator" w:id="0">
    <w:p w14:paraId="51042094" w14:textId="77777777" w:rsidR="00215675" w:rsidRDefault="00215675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E4"/>
    <w:rsid w:val="000410EB"/>
    <w:rsid w:val="0010500D"/>
    <w:rsid w:val="00186C2F"/>
    <w:rsid w:val="001B5B56"/>
    <w:rsid w:val="00215675"/>
    <w:rsid w:val="00227E46"/>
    <w:rsid w:val="002F5AB1"/>
    <w:rsid w:val="00354B37"/>
    <w:rsid w:val="00387652"/>
    <w:rsid w:val="003F4106"/>
    <w:rsid w:val="0056272A"/>
    <w:rsid w:val="005815F3"/>
    <w:rsid w:val="005C1E15"/>
    <w:rsid w:val="007C35E4"/>
    <w:rsid w:val="00825953"/>
    <w:rsid w:val="00897D41"/>
    <w:rsid w:val="008C0135"/>
    <w:rsid w:val="009406D4"/>
    <w:rsid w:val="00966340"/>
    <w:rsid w:val="009B4D9E"/>
    <w:rsid w:val="00A71023"/>
    <w:rsid w:val="00A8270D"/>
    <w:rsid w:val="00AB0DE5"/>
    <w:rsid w:val="00B513DB"/>
    <w:rsid w:val="00B518CB"/>
    <w:rsid w:val="00BA2961"/>
    <w:rsid w:val="00BC47E2"/>
    <w:rsid w:val="00C16C8F"/>
    <w:rsid w:val="00C25472"/>
    <w:rsid w:val="00C96B31"/>
    <w:rsid w:val="00D736DF"/>
    <w:rsid w:val="00D86508"/>
    <w:rsid w:val="00F37F19"/>
    <w:rsid w:val="00F74006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AAB9"/>
  <w15:docId w15:val="{63BEBEB0-1D91-4135-AC39-A5D5299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C16C8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work\C%23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476480C1DA42F9A52F6604BB73C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1DD63A-88DB-40EA-B2A4-8B353AA9A3A1}"/>
      </w:docPartPr>
      <w:docPartBody>
        <w:p w:rsidR="00FB25F1" w:rsidRDefault="00977E91">
          <w:pPr>
            <w:pStyle w:val="73476480C1DA42F9A52F6604BB73C67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F5F8354052F04C6AA1466E360DDBD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C99F3-5860-4337-8DCD-A05F6939A7AB}"/>
      </w:docPartPr>
      <w:docPartBody>
        <w:p w:rsidR="00FB25F1" w:rsidRDefault="00977E91">
          <w:pPr>
            <w:pStyle w:val="F5F8354052F04C6AA1466E360DDBD718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E8AD2AC6117C4B94AA4441163F8EF8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EE4E4-7C45-478E-BE50-ECE5C816CAFA}"/>
      </w:docPartPr>
      <w:docPartBody>
        <w:p w:rsidR="00FB25F1" w:rsidRDefault="00977E91">
          <w:pPr>
            <w:pStyle w:val="E8AD2AC6117C4B94AA4441163F8EF85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5AB5DB3CF0584E7B8D6FDF1CF283E6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B19C30-D7F4-4873-B3CC-44098BAD437A}"/>
      </w:docPartPr>
      <w:docPartBody>
        <w:p w:rsidR="00FB25F1" w:rsidRDefault="00977E91">
          <w:pPr>
            <w:pStyle w:val="5AB5DB3CF0584E7B8D6FDF1CF283E6C0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43204EDFCC84879B28717438692C8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0D5F4-056F-4B60-A89F-B6430E267A8F}"/>
      </w:docPartPr>
      <w:docPartBody>
        <w:p w:rsidR="00FB25F1" w:rsidRDefault="00977E91">
          <w:pPr>
            <w:pStyle w:val="C43204EDFCC84879B28717438692C80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675E352ACE564231955213CD14EBD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B9769-A942-4685-8011-33B435D375C3}"/>
      </w:docPartPr>
      <w:docPartBody>
        <w:p w:rsidR="00FB25F1" w:rsidRDefault="00977E91">
          <w:pPr>
            <w:pStyle w:val="675E352ACE564231955213CD14EBD95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5DD25E11D8A484A89FD85DFA69A3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3CEB9-496F-4C90-A772-511C91CD90A1}"/>
      </w:docPartPr>
      <w:docPartBody>
        <w:p w:rsidR="00FB25F1" w:rsidRDefault="00977E91">
          <w:pPr>
            <w:pStyle w:val="55DD25E11D8A484A89FD85DFA69A312E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91"/>
    <w:rsid w:val="00211D41"/>
    <w:rsid w:val="00252A5F"/>
    <w:rsid w:val="00977E91"/>
    <w:rsid w:val="00AF2C06"/>
    <w:rsid w:val="00F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476480C1DA42F9A52F6604BB73C671">
    <w:name w:val="73476480C1DA42F9A52F6604BB73C671"/>
  </w:style>
  <w:style w:type="paragraph" w:customStyle="1" w:styleId="F5F8354052F04C6AA1466E360DDBD718">
    <w:name w:val="F5F8354052F04C6AA1466E360DDBD718"/>
  </w:style>
  <w:style w:type="paragraph" w:customStyle="1" w:styleId="E8AD2AC6117C4B94AA4441163F8EF855">
    <w:name w:val="E8AD2AC6117C4B94AA4441163F8EF855"/>
  </w:style>
  <w:style w:type="paragraph" w:customStyle="1" w:styleId="5AB5DB3CF0584E7B8D6FDF1CF283E6C0">
    <w:name w:val="5AB5DB3CF0584E7B8D6FDF1CF283E6C0"/>
  </w:style>
  <w:style w:type="paragraph" w:customStyle="1" w:styleId="C43204EDFCC84879B28717438692C80D">
    <w:name w:val="C43204EDFCC84879B28717438692C80D"/>
  </w:style>
  <w:style w:type="paragraph" w:customStyle="1" w:styleId="675E352ACE564231955213CD14EBD950">
    <w:name w:val="675E352ACE564231955213CD14EBD950"/>
  </w:style>
  <w:style w:type="paragraph" w:customStyle="1" w:styleId="55DD25E11D8A484A89FD85DFA69A312E">
    <w:name w:val="55DD25E11D8A484A89FD85DFA69A312E"/>
  </w:style>
  <w:style w:type="paragraph" w:customStyle="1" w:styleId="A86E321A5B534B22B9192B0C0EE1225C">
    <w:name w:val="A86E321A5B534B22B9192B0C0EE1225C"/>
  </w:style>
  <w:style w:type="paragraph" w:customStyle="1" w:styleId="B593ABF22FE64C80A9AE6AC1823BCE37">
    <w:name w:val="B593ABF22FE64C80A9AE6AC1823BCE37"/>
  </w:style>
  <w:style w:type="paragraph" w:customStyle="1" w:styleId="9ADAD3806BBE441F9BB3824B04E9DCF3">
    <w:name w:val="9ADAD3806BBE441F9BB3824B04E9DCF3"/>
  </w:style>
  <w:style w:type="paragraph" w:customStyle="1" w:styleId="258D321C82DE4F1A8E2A7E00A7C5B71F">
    <w:name w:val="258D321C82DE4F1A8E2A7E00A7C5B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2B87F-59D3-48B3-9213-BF73A8DA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шаблон_отчет.dotx</Template>
  <TotalTime>94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Айван</dc:creator>
  <cp:lastModifiedBy>Иван Михайлов</cp:lastModifiedBy>
  <cp:revision>5</cp:revision>
  <dcterms:created xsi:type="dcterms:W3CDTF">2020-03-12T18:37:00Z</dcterms:created>
  <dcterms:modified xsi:type="dcterms:W3CDTF">2020-05-14T11:32:00Z</dcterms:modified>
</cp:coreProperties>
</file>