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5099B" w14:textId="77777777" w:rsidR="002F5AB1" w:rsidRDefault="00D86508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5CDE6A88" w14:textId="77777777" w:rsidR="00D86508" w:rsidRDefault="00D86508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BA9BA79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9639059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BA55863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13C8E54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B2D077A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984C0CB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4E4EDC2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82064B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038246B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4D9E70D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681B0D1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8692CA0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5E1C2C8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0FA1F2A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68A640D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62D1FBE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C276768" w14:textId="77777777" w:rsidR="007C35E4" w:rsidRPr="00D736DF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EB6E123" w14:textId="705E634A" w:rsidR="00F37F19" w:rsidRPr="00D736DF" w:rsidRDefault="000410EB" w:rsidP="000C7FD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40"/>
            <w:szCs w:val="40"/>
          </w:rPr>
          <w:id w:val="-1154831628"/>
          <w:placeholder>
            <w:docPart w:val="73476480C1DA42F9A52F6604BB73C671"/>
          </w:placeholder>
          <w:showingPlcHdr/>
        </w:sdtPr>
        <w:sdtEndPr/>
        <w:sdtContent>
          <w:r w:rsidR="00F37F19" w:rsidRPr="00D0302B">
            <w:rPr>
              <w:rFonts w:ascii="Times New Roman" w:hAnsi="Times New Roman" w:cs="Times New Roman"/>
              <w:b/>
              <w:sz w:val="40"/>
              <w:szCs w:val="40"/>
            </w:rPr>
            <w:t>#</w:t>
          </w:r>
        </w:sdtContent>
      </w:sdt>
      <w:r w:rsidR="00D0302B" w:rsidRPr="00D0302B">
        <w:rPr>
          <w:rFonts w:ascii="Times New Roman" w:hAnsi="Times New Roman" w:cs="Times New Roman"/>
          <w:b/>
          <w:sz w:val="40"/>
          <w:szCs w:val="40"/>
        </w:rPr>
        <w:t>3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F5F8354052F04C6AA1466E360DDBD718"/>
        </w:placeholder>
      </w:sdtPr>
      <w:sdtEndPr/>
      <w:sdtContent>
        <w:p w14:paraId="78E7EC2E" w14:textId="2936B55B" w:rsidR="00F37F19" w:rsidRDefault="00D0302B" w:rsidP="000C7FD7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D0302B">
            <w:rPr>
              <w:rFonts w:ascii="Times New Roman" w:hAnsi="Times New Roman" w:cs="Times New Roman"/>
              <w:b/>
              <w:sz w:val="40"/>
              <w:szCs w:val="40"/>
            </w:rPr>
            <w:t>Использование выражений</w:t>
          </w:r>
        </w:p>
      </w:sdtContent>
    </w:sdt>
    <w:p w14:paraId="745C9346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8ADA4B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FE53E72" w14:textId="77777777" w:rsidR="007C35E4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8997508" w14:textId="77777777" w:rsidR="007C35E4" w:rsidRPr="00D736DF" w:rsidRDefault="007C35E4" w:rsidP="000C7FD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22B70AD" w14:textId="77777777" w:rsidR="005815F3" w:rsidRPr="00D736DF" w:rsidRDefault="000410EB" w:rsidP="000C7F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E8AD2AC6117C4B94AA4441163F8EF855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778E5C3C" w14:textId="77777777" w:rsidR="005815F3" w:rsidRPr="00D736DF" w:rsidRDefault="00A048A0" w:rsidP="000C7F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5AB5DB3CF0584E7B8D6FDF1CF283E6C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43204EDFCC84879B28717438692C80D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2B755D43" w14:textId="77777777" w:rsidR="005815F3" w:rsidRPr="00D736DF" w:rsidRDefault="000410EB" w:rsidP="000C7F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675E352ACE564231955213CD14EBD95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5087A9BB" w14:textId="77777777" w:rsidR="000410EB" w:rsidRPr="00D736DF" w:rsidRDefault="000410EB" w:rsidP="000C7F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</w:t>
      </w:r>
      <w:r w:rsidR="007C35E4">
        <w:rPr>
          <w:rFonts w:ascii="Times New Roman" w:hAnsi="Times New Roman" w:cs="Times New Roman"/>
          <w:sz w:val="28"/>
          <w:szCs w:val="28"/>
        </w:rPr>
        <w:t xml:space="preserve"> Филимонов</w:t>
      </w:r>
      <w:r w:rsidR="00B513DB" w:rsidRPr="00D736DF">
        <w:rPr>
          <w:rFonts w:ascii="Times New Roman" w:hAnsi="Times New Roman" w:cs="Times New Roman"/>
          <w:sz w:val="28"/>
          <w:szCs w:val="28"/>
        </w:rPr>
        <w:t xml:space="preserve">а </w:t>
      </w:r>
      <w:r w:rsidR="007C35E4">
        <w:rPr>
          <w:rFonts w:ascii="Times New Roman" w:hAnsi="Times New Roman" w:cs="Times New Roman"/>
          <w:sz w:val="28"/>
          <w:szCs w:val="28"/>
        </w:rPr>
        <w:t>И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  <w:r w:rsidR="007C35E4">
        <w:rPr>
          <w:rFonts w:ascii="Times New Roman" w:hAnsi="Times New Roman" w:cs="Times New Roman"/>
          <w:sz w:val="28"/>
          <w:szCs w:val="28"/>
        </w:rPr>
        <w:t xml:space="preserve"> 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7F875554" w14:textId="77777777" w:rsidR="00B513DB" w:rsidRPr="00D736DF" w:rsidRDefault="00B513DB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17506" w14:textId="77777777" w:rsidR="00B513DB" w:rsidRPr="00D736DF" w:rsidRDefault="00B513DB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53243F" w14:textId="77777777" w:rsidR="00B513DB" w:rsidRPr="00D736DF" w:rsidRDefault="00B513DB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26026" w14:textId="77777777" w:rsidR="00B513DB" w:rsidRPr="00D736DF" w:rsidRDefault="00B513DB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F74C9" w14:textId="77777777" w:rsidR="00B513DB" w:rsidRPr="00D736DF" w:rsidRDefault="00B513DB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401AD6" w14:textId="77777777" w:rsidR="00B513DB" w:rsidRPr="00D736DF" w:rsidRDefault="00B513DB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25916" w14:textId="77777777" w:rsidR="00B513DB" w:rsidRPr="00D736DF" w:rsidRDefault="00B513DB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07690" w14:textId="77777777" w:rsidR="00B513DB" w:rsidRPr="00D736DF" w:rsidRDefault="00B513DB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1366D" w14:textId="77777777" w:rsidR="00B513DB" w:rsidRPr="00D736DF" w:rsidRDefault="00B513DB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1AB59" w14:textId="77777777" w:rsidR="00B513DB" w:rsidRPr="00D736DF" w:rsidRDefault="00B513DB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A72E33" w14:textId="77777777" w:rsidR="00B513DB" w:rsidRPr="00D736DF" w:rsidRDefault="00B513DB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45590" w14:textId="77777777" w:rsidR="000410EB" w:rsidRPr="00D736DF" w:rsidRDefault="000410EB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3733288" w14:textId="77777777" w:rsidR="00A71023" w:rsidRPr="00D736DF" w:rsidRDefault="00A048A0" w:rsidP="000C7F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55DD25E11D8A484A89FD85DFA69A312E"/>
          </w:placeholder>
        </w:sdtPr>
        <w:sdtEndPr/>
        <w:sdtContent>
          <w:r w:rsidR="00D86508" w:rsidRPr="007C35E4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15664E3F" w14:textId="77777777" w:rsidR="00A71023" w:rsidRPr="00D736DF" w:rsidRDefault="000410EB" w:rsidP="006408FE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10D47B44" w14:textId="60C67F44" w:rsidR="00825953" w:rsidRPr="0080393B" w:rsidRDefault="0080393B" w:rsidP="006408FE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Рассмотреть</w:t>
      </w:r>
      <w:r w:rsidRPr="006627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циклы </w:t>
      </w:r>
      <w:r w:rsidRPr="006627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do</w:t>
      </w:r>
      <w:r w:rsidRPr="00B608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while</w:t>
      </w:r>
      <w:r w:rsidRPr="00B608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 операторы ветвления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else</w:t>
      </w:r>
      <w:r w:rsidRPr="00B608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и </w:t>
      </w:r>
      <w:r w:rsidRPr="006627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switch</w:t>
      </w:r>
      <w:r w:rsidRPr="00B608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case</w:t>
      </w:r>
      <w:r w:rsidRPr="006627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языке программирования </w:t>
      </w:r>
      <w:r w:rsidRPr="0066274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C</w:t>
      </w:r>
      <w:r w:rsidRPr="008039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#.</w:t>
      </w:r>
    </w:p>
    <w:p w14:paraId="428991E8" w14:textId="77777777" w:rsidR="00825953" w:rsidRPr="00D736DF" w:rsidRDefault="000410EB" w:rsidP="006408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D6F4392" w14:textId="6FC7701D" w:rsidR="00D0302B" w:rsidRPr="00D0302B" w:rsidRDefault="00D0302B" w:rsidP="006408F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0302B">
        <w:rPr>
          <w:rFonts w:ascii="Times New Roman" w:hAnsi="Times New Roman" w:cs="Times New Roman"/>
          <w:b/>
          <w:bCs/>
          <w:sz w:val="28"/>
          <w:szCs w:val="24"/>
        </w:rPr>
        <w:t>Упражнение 1.</w:t>
      </w:r>
      <w:r w:rsidRPr="00D0302B">
        <w:rPr>
          <w:rFonts w:ascii="Times New Roman" w:hAnsi="Times New Roman" w:cs="Times New Roman"/>
          <w:sz w:val="28"/>
          <w:szCs w:val="24"/>
        </w:rPr>
        <w:t xml:space="preserve"> Реализация операторов выбора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1A220EB" w14:textId="1742E65E" w:rsidR="00DB367A" w:rsidRPr="00DB367A" w:rsidRDefault="00D0302B" w:rsidP="006408F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0302B">
        <w:rPr>
          <w:rFonts w:ascii="Times New Roman" w:hAnsi="Times New Roman" w:cs="Times New Roman"/>
          <w:b/>
          <w:bCs/>
          <w:sz w:val="28"/>
          <w:szCs w:val="24"/>
        </w:rPr>
        <w:t>Задание 1.</w:t>
      </w:r>
      <w:r w:rsidRPr="00D0302B">
        <w:rPr>
          <w:rFonts w:ascii="Times New Roman" w:hAnsi="Times New Roman" w:cs="Times New Roman"/>
          <w:sz w:val="28"/>
          <w:szCs w:val="24"/>
        </w:rPr>
        <w:t xml:space="preserve"> Применение конструкции if-else-if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BC7CAA6" w14:textId="5DF04C66" w:rsidR="00DB367A" w:rsidRPr="00DB367A" w:rsidRDefault="00DB367A" w:rsidP="006408F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B367A">
        <w:rPr>
          <w:rFonts w:ascii="Times New Roman" w:hAnsi="Times New Roman" w:cs="Times New Roman"/>
          <w:sz w:val="28"/>
          <w:szCs w:val="24"/>
        </w:rPr>
        <w:t xml:space="preserve">В методе Main c помощью методов Write и ReadLine </w:t>
      </w:r>
      <w:r>
        <w:rPr>
          <w:rFonts w:ascii="Times New Roman" w:hAnsi="Times New Roman" w:cs="Times New Roman"/>
          <w:sz w:val="28"/>
          <w:szCs w:val="24"/>
        </w:rPr>
        <w:t xml:space="preserve">реализован </w:t>
      </w:r>
      <w:r w:rsidRPr="00DB367A">
        <w:rPr>
          <w:rFonts w:ascii="Times New Roman" w:hAnsi="Times New Roman" w:cs="Times New Roman"/>
          <w:sz w:val="28"/>
          <w:szCs w:val="24"/>
        </w:rPr>
        <w:t>запрос у пользователя значени</w:t>
      </w:r>
      <w:r>
        <w:rPr>
          <w:rFonts w:ascii="Times New Roman" w:hAnsi="Times New Roman" w:cs="Times New Roman"/>
          <w:sz w:val="28"/>
          <w:szCs w:val="24"/>
        </w:rPr>
        <w:t>й</w:t>
      </w:r>
      <w:r w:rsidRPr="00DB367A">
        <w:rPr>
          <w:rFonts w:ascii="Times New Roman" w:hAnsi="Times New Roman" w:cs="Times New Roman"/>
          <w:sz w:val="28"/>
          <w:szCs w:val="24"/>
        </w:rPr>
        <w:t xml:space="preserve"> координат проверяемой точки</w:t>
      </w:r>
      <w:r>
        <w:rPr>
          <w:rFonts w:ascii="Times New Roman" w:hAnsi="Times New Roman" w:cs="Times New Roman"/>
          <w:sz w:val="28"/>
          <w:szCs w:val="24"/>
        </w:rPr>
        <w:t xml:space="preserve">. Используя конструкцию 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DB367A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else</w:t>
      </w:r>
      <w:r w:rsidRPr="00DB367A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if</w:t>
      </w:r>
      <w:r w:rsidRPr="00DB36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производится проверка принадлежности введённой точки полукругу с радиусом 3 и центром в начале координат, лежащему в 1 и 2 координатных четвертях, а именно: если координата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B36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положительна и х</w:t>
      </w:r>
      <w:r w:rsidRPr="00DB367A">
        <w:rPr>
          <w:rFonts w:ascii="Times New Roman" w:hAnsi="Times New Roman" w:cs="Times New Roman"/>
          <w:sz w:val="28"/>
          <w:szCs w:val="24"/>
        </w:rPr>
        <w:t xml:space="preserve">^2 +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B367A">
        <w:rPr>
          <w:rFonts w:ascii="Times New Roman" w:hAnsi="Times New Roman" w:cs="Times New Roman"/>
          <w:sz w:val="28"/>
          <w:szCs w:val="24"/>
        </w:rPr>
        <w:t>^2 &lt; 3^2</w:t>
      </w:r>
      <w:r>
        <w:rPr>
          <w:rFonts w:ascii="Times New Roman" w:hAnsi="Times New Roman" w:cs="Times New Roman"/>
          <w:sz w:val="28"/>
          <w:szCs w:val="24"/>
        </w:rPr>
        <w:t xml:space="preserve">, то выводится сообщение «внутри», или если </w:t>
      </w:r>
      <w:r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B367A">
        <w:rPr>
          <w:rFonts w:ascii="Times New Roman" w:hAnsi="Times New Roman" w:cs="Times New Roman"/>
          <w:sz w:val="28"/>
          <w:szCs w:val="24"/>
        </w:rPr>
        <w:t xml:space="preserve">^2 +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B367A">
        <w:rPr>
          <w:rFonts w:ascii="Times New Roman" w:hAnsi="Times New Roman" w:cs="Times New Roman"/>
          <w:sz w:val="28"/>
          <w:szCs w:val="24"/>
        </w:rPr>
        <w:t xml:space="preserve">^2 &gt; 3^2 </w:t>
      </w:r>
      <w:r>
        <w:rPr>
          <w:rFonts w:ascii="Times New Roman" w:hAnsi="Times New Roman" w:cs="Times New Roman"/>
          <w:sz w:val="28"/>
          <w:szCs w:val="24"/>
        </w:rPr>
        <w:t xml:space="preserve">или координата </w:t>
      </w:r>
      <w:r>
        <w:rPr>
          <w:rFonts w:ascii="Times New Roman" w:hAnsi="Times New Roman" w:cs="Times New Roman"/>
          <w:sz w:val="28"/>
          <w:szCs w:val="24"/>
          <w:lang w:val="en-US"/>
        </w:rPr>
        <w:t>y</w:t>
      </w:r>
      <w:r>
        <w:rPr>
          <w:rFonts w:ascii="Times New Roman" w:hAnsi="Times New Roman" w:cs="Times New Roman"/>
          <w:sz w:val="28"/>
          <w:szCs w:val="24"/>
        </w:rPr>
        <w:t xml:space="preserve"> отрицательна,  то выводится сообщение «вне», иначе если не выполнилось никакое из предыдущих условий</w:t>
      </w:r>
      <w:r w:rsidR="000E367F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E367F">
        <w:rPr>
          <w:rFonts w:ascii="Times New Roman" w:hAnsi="Times New Roman" w:cs="Times New Roman"/>
          <w:sz w:val="28"/>
          <w:szCs w:val="24"/>
        </w:rPr>
        <w:t>то выводится сообщение «на границе».</w:t>
      </w:r>
    </w:p>
    <w:p w14:paraId="0ECA23FC" w14:textId="77777777" w:rsidR="00B84F71" w:rsidRPr="00B84F71" w:rsidRDefault="00DB367A" w:rsidP="006408FE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F7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D3C0DE" wp14:editId="7F544C33">
            <wp:extent cx="3511339" cy="3462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974" cy="347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1006" w14:textId="22671C31" w:rsidR="00DB367A" w:rsidRPr="00B84F71" w:rsidRDefault="00B84F71" w:rsidP="006408FE">
      <w:pPr>
        <w:pStyle w:val="ab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Проверка принадлежности точки сектору.</w:t>
      </w:r>
    </w:p>
    <w:p w14:paraId="6A3700EE" w14:textId="2ECC4EF5" w:rsidR="000E367F" w:rsidRDefault="000E367F" w:rsidP="006408F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E367F">
        <w:rPr>
          <w:rFonts w:ascii="Times New Roman" w:hAnsi="Times New Roman" w:cs="Times New Roman"/>
          <w:b/>
          <w:bCs/>
          <w:sz w:val="28"/>
          <w:szCs w:val="24"/>
        </w:rPr>
        <w:t>Задание 2.</w:t>
      </w:r>
      <w:r w:rsidRPr="000E367F">
        <w:rPr>
          <w:rFonts w:ascii="Times New Roman" w:hAnsi="Times New Roman" w:cs="Times New Roman"/>
          <w:sz w:val="28"/>
          <w:szCs w:val="24"/>
        </w:rPr>
        <w:t xml:space="preserve"> Применение оператора switch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40CBAFF" w14:textId="33818962" w:rsidR="002B4EB7" w:rsidRDefault="002B4EB7" w:rsidP="006408F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B4EB7">
        <w:rPr>
          <w:rFonts w:ascii="Times New Roman" w:hAnsi="Times New Roman" w:cs="Times New Roman"/>
          <w:sz w:val="28"/>
          <w:szCs w:val="24"/>
        </w:rPr>
        <w:t xml:space="preserve">В методе Main c помощью методов Write и ReadLine </w:t>
      </w:r>
      <w:r>
        <w:rPr>
          <w:rFonts w:ascii="Times New Roman" w:hAnsi="Times New Roman" w:cs="Times New Roman"/>
          <w:sz w:val="28"/>
          <w:szCs w:val="24"/>
        </w:rPr>
        <w:t xml:space="preserve">произведён </w:t>
      </w:r>
      <w:r w:rsidRPr="002B4EB7">
        <w:rPr>
          <w:rFonts w:ascii="Times New Roman" w:hAnsi="Times New Roman" w:cs="Times New Roman"/>
          <w:sz w:val="28"/>
          <w:szCs w:val="24"/>
        </w:rPr>
        <w:t>запрос у пользователя значени</w:t>
      </w:r>
      <w:r>
        <w:rPr>
          <w:rFonts w:ascii="Times New Roman" w:hAnsi="Times New Roman" w:cs="Times New Roman"/>
          <w:sz w:val="28"/>
          <w:szCs w:val="24"/>
        </w:rPr>
        <w:t>й</w:t>
      </w:r>
      <w:r w:rsidRPr="002B4EB7">
        <w:rPr>
          <w:rFonts w:ascii="Times New Roman" w:hAnsi="Times New Roman" w:cs="Times New Roman"/>
          <w:sz w:val="28"/>
          <w:szCs w:val="24"/>
        </w:rPr>
        <w:t xml:space="preserve"> операндов и символа операции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Pr="002B4EB7">
        <w:rPr>
          <w:rFonts w:ascii="Times New Roman" w:hAnsi="Times New Roman" w:cs="Times New Roman"/>
          <w:sz w:val="28"/>
          <w:szCs w:val="24"/>
        </w:rPr>
        <w:t>Объяв</w:t>
      </w:r>
      <w:r>
        <w:rPr>
          <w:rFonts w:ascii="Times New Roman" w:hAnsi="Times New Roman" w:cs="Times New Roman"/>
          <w:sz w:val="28"/>
          <w:szCs w:val="24"/>
        </w:rPr>
        <w:t>лены</w:t>
      </w:r>
      <w:r w:rsidRPr="002B4EB7">
        <w:rPr>
          <w:rFonts w:ascii="Times New Roman" w:hAnsi="Times New Roman" w:cs="Times New Roman"/>
          <w:sz w:val="28"/>
          <w:szCs w:val="24"/>
        </w:rPr>
        <w:t xml:space="preserve"> и присво</w:t>
      </w:r>
      <w:r>
        <w:rPr>
          <w:rFonts w:ascii="Times New Roman" w:hAnsi="Times New Roman" w:cs="Times New Roman"/>
          <w:sz w:val="28"/>
          <w:szCs w:val="24"/>
        </w:rPr>
        <w:t>ены</w:t>
      </w:r>
      <w:r w:rsidRPr="002B4EB7">
        <w:rPr>
          <w:rFonts w:ascii="Times New Roman" w:hAnsi="Times New Roman" w:cs="Times New Roman"/>
          <w:sz w:val="28"/>
          <w:szCs w:val="24"/>
        </w:rPr>
        <w:t xml:space="preserve"> </w:t>
      </w:r>
      <w:r w:rsidRPr="002B4EB7">
        <w:rPr>
          <w:rFonts w:ascii="Times New Roman" w:hAnsi="Times New Roman" w:cs="Times New Roman"/>
          <w:sz w:val="28"/>
          <w:szCs w:val="24"/>
        </w:rPr>
        <w:lastRenderedPageBreak/>
        <w:t>начальные значения булевой переменной</w:t>
      </w:r>
      <w:r w:rsidR="00424634">
        <w:rPr>
          <w:rFonts w:ascii="Times New Roman" w:hAnsi="Times New Roman" w:cs="Times New Roman"/>
          <w:sz w:val="28"/>
          <w:szCs w:val="24"/>
        </w:rPr>
        <w:t xml:space="preserve"> </w:t>
      </w:r>
      <w:r w:rsidR="00424634">
        <w:rPr>
          <w:rFonts w:ascii="Times New Roman" w:hAnsi="Times New Roman" w:cs="Times New Roman"/>
          <w:sz w:val="28"/>
          <w:szCs w:val="24"/>
          <w:lang w:val="en-US"/>
        </w:rPr>
        <w:t>ok</w:t>
      </w:r>
      <w:r>
        <w:rPr>
          <w:rFonts w:ascii="Times New Roman" w:hAnsi="Times New Roman" w:cs="Times New Roman"/>
          <w:sz w:val="28"/>
          <w:szCs w:val="24"/>
        </w:rPr>
        <w:t xml:space="preserve">, которая </w:t>
      </w:r>
      <w:r w:rsidRPr="002B4EB7">
        <w:rPr>
          <w:rFonts w:ascii="Times New Roman" w:hAnsi="Times New Roman" w:cs="Times New Roman"/>
          <w:sz w:val="28"/>
          <w:szCs w:val="24"/>
        </w:rPr>
        <w:t>будет использоваться при проверке символа операции и вещественной переменной</w:t>
      </w:r>
      <w:r w:rsidR="00424634">
        <w:rPr>
          <w:rFonts w:ascii="Times New Roman" w:hAnsi="Times New Roman" w:cs="Times New Roman"/>
          <w:sz w:val="28"/>
          <w:szCs w:val="24"/>
        </w:rPr>
        <w:t xml:space="preserve"> </w:t>
      </w:r>
      <w:r w:rsidR="00424634">
        <w:rPr>
          <w:rFonts w:ascii="Times New Roman" w:hAnsi="Times New Roman" w:cs="Times New Roman"/>
          <w:sz w:val="28"/>
          <w:szCs w:val="24"/>
          <w:lang w:val="en-US"/>
        </w:rPr>
        <w:t>rez</w:t>
      </w:r>
      <w:r>
        <w:rPr>
          <w:rFonts w:ascii="Times New Roman" w:hAnsi="Times New Roman" w:cs="Times New Roman"/>
          <w:sz w:val="28"/>
          <w:szCs w:val="24"/>
        </w:rPr>
        <w:t xml:space="preserve">, в которой будет записан </w:t>
      </w:r>
      <w:r w:rsidRPr="002B4EB7">
        <w:rPr>
          <w:rFonts w:ascii="Times New Roman" w:hAnsi="Times New Roman" w:cs="Times New Roman"/>
          <w:sz w:val="28"/>
          <w:szCs w:val="24"/>
        </w:rPr>
        <w:t>результат операции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Pr="002B4EB7">
        <w:rPr>
          <w:rFonts w:ascii="Times New Roman" w:hAnsi="Times New Roman" w:cs="Times New Roman"/>
          <w:sz w:val="28"/>
          <w:szCs w:val="24"/>
        </w:rPr>
        <w:t>Реализ</w:t>
      </w:r>
      <w:r>
        <w:rPr>
          <w:rFonts w:ascii="Times New Roman" w:hAnsi="Times New Roman" w:cs="Times New Roman"/>
          <w:sz w:val="28"/>
          <w:szCs w:val="24"/>
        </w:rPr>
        <w:t>ована</w:t>
      </w:r>
      <w:r w:rsidRPr="002B4EB7">
        <w:rPr>
          <w:rFonts w:ascii="Times New Roman" w:hAnsi="Times New Roman" w:cs="Times New Roman"/>
          <w:sz w:val="28"/>
          <w:szCs w:val="24"/>
        </w:rPr>
        <w:t xml:space="preserve"> логик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2B4EB7">
        <w:rPr>
          <w:rFonts w:ascii="Times New Roman" w:hAnsi="Times New Roman" w:cs="Times New Roman"/>
          <w:sz w:val="28"/>
          <w:szCs w:val="24"/>
        </w:rPr>
        <w:t xml:space="preserve"> работы переключателя</w:t>
      </w:r>
      <w:r w:rsidRPr="0042463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Pr="00424634">
        <w:rPr>
          <w:rFonts w:ascii="Times New Roman" w:hAnsi="Times New Roman" w:cs="Times New Roman"/>
          <w:sz w:val="28"/>
          <w:szCs w:val="24"/>
        </w:rPr>
        <w:t>)</w:t>
      </w:r>
      <w:r w:rsidR="00424634">
        <w:rPr>
          <w:rFonts w:ascii="Times New Roman" w:hAnsi="Times New Roman" w:cs="Times New Roman"/>
          <w:sz w:val="28"/>
          <w:szCs w:val="24"/>
        </w:rPr>
        <w:t xml:space="preserve">, который принимает символьное значение операции и в соответствии с ним реализует либо сложение, либо вычитание, либо умножение, либо деление. Если в качестве оператора был введён любой другой символ, то срабатывает базовое условие и булевой переменной присваивается значение </w:t>
      </w:r>
      <w:r w:rsidR="00424634">
        <w:rPr>
          <w:rFonts w:ascii="Times New Roman" w:hAnsi="Times New Roman" w:cs="Times New Roman"/>
          <w:sz w:val="28"/>
          <w:szCs w:val="24"/>
          <w:lang w:val="en-US"/>
        </w:rPr>
        <w:t>false</w:t>
      </w:r>
      <w:r w:rsidR="00424634" w:rsidRPr="00424634">
        <w:rPr>
          <w:rFonts w:ascii="Times New Roman" w:hAnsi="Times New Roman" w:cs="Times New Roman"/>
          <w:sz w:val="28"/>
          <w:szCs w:val="24"/>
        </w:rPr>
        <w:t>.</w:t>
      </w:r>
      <w:r w:rsidR="00424634">
        <w:rPr>
          <w:rFonts w:ascii="Times New Roman" w:hAnsi="Times New Roman" w:cs="Times New Roman"/>
          <w:sz w:val="28"/>
          <w:szCs w:val="24"/>
        </w:rPr>
        <w:t xml:space="preserve"> </w:t>
      </w:r>
      <w:r w:rsidR="00424634" w:rsidRPr="00424634">
        <w:rPr>
          <w:rFonts w:ascii="Times New Roman" w:hAnsi="Times New Roman" w:cs="Times New Roman"/>
          <w:sz w:val="28"/>
          <w:szCs w:val="24"/>
        </w:rPr>
        <w:t xml:space="preserve">Перед выводом результата </w:t>
      </w:r>
      <w:r w:rsidR="00424634">
        <w:rPr>
          <w:rFonts w:ascii="Times New Roman" w:hAnsi="Times New Roman" w:cs="Times New Roman"/>
          <w:sz w:val="28"/>
          <w:szCs w:val="24"/>
        </w:rPr>
        <w:t>происходит проверка</w:t>
      </w:r>
      <w:r w:rsidR="00424634" w:rsidRPr="00424634">
        <w:rPr>
          <w:rFonts w:ascii="Times New Roman" w:hAnsi="Times New Roman" w:cs="Times New Roman"/>
          <w:sz w:val="28"/>
          <w:szCs w:val="24"/>
        </w:rPr>
        <w:t xml:space="preserve"> переменн</w:t>
      </w:r>
      <w:r w:rsidR="00424634">
        <w:rPr>
          <w:rFonts w:ascii="Times New Roman" w:hAnsi="Times New Roman" w:cs="Times New Roman"/>
          <w:sz w:val="28"/>
          <w:szCs w:val="24"/>
        </w:rPr>
        <w:t>ой</w:t>
      </w:r>
      <w:r w:rsidR="00424634" w:rsidRPr="00424634">
        <w:rPr>
          <w:rFonts w:ascii="Times New Roman" w:hAnsi="Times New Roman" w:cs="Times New Roman"/>
          <w:sz w:val="28"/>
          <w:szCs w:val="24"/>
        </w:rPr>
        <w:t xml:space="preserve"> ok, и в случае ее значения false выв</w:t>
      </w:r>
      <w:r w:rsidR="00424634">
        <w:rPr>
          <w:rFonts w:ascii="Times New Roman" w:hAnsi="Times New Roman" w:cs="Times New Roman"/>
          <w:sz w:val="28"/>
          <w:szCs w:val="24"/>
        </w:rPr>
        <w:t>одится</w:t>
      </w:r>
      <w:r w:rsidR="00424634" w:rsidRPr="00424634">
        <w:rPr>
          <w:rFonts w:ascii="Times New Roman" w:hAnsi="Times New Roman" w:cs="Times New Roman"/>
          <w:sz w:val="28"/>
          <w:szCs w:val="24"/>
        </w:rPr>
        <w:t xml:space="preserve"> сообщение об ошибке выбора типа операции</w:t>
      </w:r>
      <w:r w:rsidR="00424634">
        <w:rPr>
          <w:rFonts w:ascii="Times New Roman" w:hAnsi="Times New Roman" w:cs="Times New Roman"/>
          <w:sz w:val="28"/>
          <w:szCs w:val="24"/>
        </w:rPr>
        <w:t>.</w:t>
      </w:r>
    </w:p>
    <w:p w14:paraId="4C4EAAF2" w14:textId="77777777" w:rsidR="00B84F71" w:rsidRPr="00B84F71" w:rsidRDefault="002B4EB7" w:rsidP="006408FE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F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524C9A" wp14:editId="06AD19E8">
            <wp:extent cx="4009646" cy="4602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706" cy="46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3FB7" w14:textId="40059F9F" w:rsidR="002B4EB7" w:rsidRPr="00B84F71" w:rsidRDefault="00B84F71" w:rsidP="006408FE">
      <w:pPr>
        <w:pStyle w:val="ab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Простой калькулятор</w:t>
      </w:r>
    </w:p>
    <w:p w14:paraId="4CB30DBA" w14:textId="7A332E0A" w:rsidR="00424634" w:rsidRPr="00B84F71" w:rsidRDefault="00424634" w:rsidP="006408F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24634">
        <w:rPr>
          <w:rFonts w:ascii="Times New Roman" w:hAnsi="Times New Roman" w:cs="Times New Roman"/>
          <w:b/>
          <w:bCs/>
          <w:sz w:val="28"/>
          <w:szCs w:val="24"/>
        </w:rPr>
        <w:t>Задание 3.</w:t>
      </w:r>
      <w:r w:rsidRPr="00424634">
        <w:rPr>
          <w:rFonts w:ascii="Times New Roman" w:hAnsi="Times New Roman" w:cs="Times New Roman"/>
          <w:sz w:val="28"/>
          <w:szCs w:val="24"/>
        </w:rPr>
        <w:t xml:space="preserve"> Определение високосного года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187A238E" w14:textId="17AF0712" w:rsidR="000F78F4" w:rsidRPr="00B84F71" w:rsidRDefault="00064EDB" w:rsidP="006408F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EB7">
        <w:rPr>
          <w:rFonts w:ascii="Times New Roman" w:hAnsi="Times New Roman" w:cs="Times New Roman"/>
          <w:sz w:val="28"/>
          <w:szCs w:val="24"/>
        </w:rPr>
        <w:t xml:space="preserve">В методе Main c помощью методов Write и ReadLine </w:t>
      </w:r>
      <w:r>
        <w:rPr>
          <w:rFonts w:ascii="Times New Roman" w:hAnsi="Times New Roman" w:cs="Times New Roman"/>
          <w:sz w:val="28"/>
          <w:szCs w:val="24"/>
        </w:rPr>
        <w:t xml:space="preserve">произведён </w:t>
      </w:r>
      <w:r w:rsidRPr="002B4EB7">
        <w:rPr>
          <w:rFonts w:ascii="Times New Roman" w:hAnsi="Times New Roman" w:cs="Times New Roman"/>
          <w:sz w:val="28"/>
          <w:szCs w:val="24"/>
        </w:rPr>
        <w:t xml:space="preserve">запрос у пользователя </w:t>
      </w:r>
      <w:r>
        <w:rPr>
          <w:rFonts w:ascii="Times New Roman" w:hAnsi="Times New Roman" w:cs="Times New Roman"/>
          <w:sz w:val="28"/>
          <w:szCs w:val="24"/>
        </w:rPr>
        <w:t xml:space="preserve">числа </w:t>
      </w:r>
      <w:r>
        <w:rPr>
          <w:rFonts w:ascii="Times New Roman" w:hAnsi="Times New Roman" w:cs="Times New Roman"/>
          <w:sz w:val="28"/>
          <w:szCs w:val="24"/>
          <w:lang w:val="en-US"/>
        </w:rPr>
        <w:t>year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064ED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Поставлено условие: </w:t>
      </w:r>
      <w:r w:rsidRPr="00B608E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</w:rPr>
        <w:t xml:space="preserve"> кратен 400 или кратен 4, но не кратен 100, то это високосный год</w:t>
      </w:r>
      <w:r w:rsidRPr="00B608E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Во всех остальных случаях это не високосный год. </w:t>
      </w:r>
    </w:p>
    <w:p w14:paraId="5D34BFF0" w14:textId="77777777" w:rsidR="00B84F71" w:rsidRPr="00B84F71" w:rsidRDefault="000F78F4" w:rsidP="006408FE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F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42BB8D" wp14:editId="44F36EAF">
            <wp:extent cx="5418809" cy="330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560" cy="332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C273" w14:textId="00708B89" w:rsidR="000F78F4" w:rsidRPr="00B84F71" w:rsidRDefault="00B84F71" w:rsidP="006408FE">
      <w:pPr>
        <w:pStyle w:val="ab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Определение високосного года</w:t>
      </w:r>
    </w:p>
    <w:p w14:paraId="57E92CB7" w14:textId="77777777" w:rsidR="00064EDB" w:rsidRPr="00064EDB" w:rsidRDefault="00064EDB" w:rsidP="006408F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EDB">
        <w:rPr>
          <w:rFonts w:ascii="Times New Roman" w:hAnsi="Times New Roman" w:cs="Times New Roman"/>
          <w:b/>
          <w:bCs/>
          <w:sz w:val="28"/>
          <w:szCs w:val="24"/>
        </w:rPr>
        <w:t>Упражнение 2.</w:t>
      </w:r>
      <w:r w:rsidRPr="00064EDB">
        <w:rPr>
          <w:rFonts w:ascii="Times New Roman" w:hAnsi="Times New Roman" w:cs="Times New Roman"/>
          <w:sz w:val="28"/>
          <w:szCs w:val="24"/>
        </w:rPr>
        <w:t xml:space="preserve"> Реализация циклов при работе с данными размерных типов</w:t>
      </w:r>
    </w:p>
    <w:p w14:paraId="436F27A3" w14:textId="75BBF248" w:rsidR="00064EDB" w:rsidRDefault="00064EDB" w:rsidP="006408F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64EDB">
        <w:rPr>
          <w:rFonts w:ascii="Times New Roman" w:hAnsi="Times New Roman" w:cs="Times New Roman"/>
          <w:b/>
          <w:bCs/>
          <w:sz w:val="28"/>
          <w:szCs w:val="24"/>
        </w:rPr>
        <w:t>Задание 1.</w:t>
      </w:r>
      <w:r w:rsidRPr="00064EDB">
        <w:rPr>
          <w:rFonts w:ascii="Times New Roman" w:hAnsi="Times New Roman" w:cs="Times New Roman"/>
          <w:sz w:val="28"/>
          <w:szCs w:val="24"/>
        </w:rPr>
        <w:t xml:space="preserve"> Использование операторов цикла </w:t>
      </w:r>
      <w:r w:rsidRPr="00064EDB"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Pr="00064EDB">
        <w:rPr>
          <w:rFonts w:ascii="Times New Roman" w:hAnsi="Times New Roman" w:cs="Times New Roman"/>
          <w:sz w:val="28"/>
          <w:szCs w:val="24"/>
        </w:rPr>
        <w:t xml:space="preserve">, </w:t>
      </w:r>
      <w:r w:rsidRPr="00064EDB">
        <w:rPr>
          <w:rFonts w:ascii="Times New Roman" w:hAnsi="Times New Roman" w:cs="Times New Roman"/>
          <w:sz w:val="28"/>
          <w:szCs w:val="24"/>
          <w:lang w:val="en-US"/>
        </w:rPr>
        <w:t>do</w:t>
      </w:r>
      <w:r w:rsidRPr="00064EDB">
        <w:rPr>
          <w:rFonts w:ascii="Times New Roman" w:hAnsi="Times New Roman" w:cs="Times New Roman"/>
          <w:sz w:val="28"/>
          <w:szCs w:val="24"/>
        </w:rPr>
        <w:t xml:space="preserve"> </w:t>
      </w:r>
      <w:r w:rsidRPr="00064EDB"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Pr="00064EDB">
        <w:rPr>
          <w:rFonts w:ascii="Times New Roman" w:hAnsi="Times New Roman" w:cs="Times New Roman"/>
          <w:sz w:val="28"/>
          <w:szCs w:val="24"/>
        </w:rPr>
        <w:t xml:space="preserve"> и </w:t>
      </w:r>
      <w:r w:rsidRPr="00064EDB"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064EDB">
        <w:rPr>
          <w:rFonts w:ascii="Times New Roman" w:hAnsi="Times New Roman" w:cs="Times New Roman"/>
          <w:sz w:val="28"/>
          <w:szCs w:val="24"/>
        </w:rPr>
        <w:t>.</w:t>
      </w:r>
    </w:p>
    <w:p w14:paraId="1CF540F0" w14:textId="77777777" w:rsidR="00CC7BFE" w:rsidRDefault="009963F9" w:rsidP="006408F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963F9">
        <w:rPr>
          <w:rFonts w:ascii="Times New Roman" w:hAnsi="Times New Roman" w:cs="Times New Roman"/>
          <w:sz w:val="28"/>
          <w:szCs w:val="24"/>
        </w:rPr>
        <w:t>В методе Main c помощью методов Write и ReadLine запр</w:t>
      </w:r>
      <w:r>
        <w:rPr>
          <w:rFonts w:ascii="Times New Roman" w:hAnsi="Times New Roman" w:cs="Times New Roman"/>
          <w:sz w:val="28"/>
          <w:szCs w:val="24"/>
        </w:rPr>
        <w:t>ашивается кол</w:t>
      </w:r>
      <w:r w:rsidRPr="009963F9">
        <w:rPr>
          <w:rFonts w:ascii="Times New Roman" w:hAnsi="Times New Roman" w:cs="Times New Roman"/>
          <w:sz w:val="28"/>
          <w:szCs w:val="24"/>
        </w:rPr>
        <w:t>ичество чисел</w:t>
      </w:r>
      <w:r>
        <w:rPr>
          <w:rFonts w:ascii="Times New Roman" w:hAnsi="Times New Roman" w:cs="Times New Roman"/>
          <w:sz w:val="28"/>
          <w:szCs w:val="24"/>
        </w:rPr>
        <w:t>.</w:t>
      </w:r>
      <w:r w:rsidR="00CC7BFE" w:rsidRPr="00CC7BFE">
        <w:t xml:space="preserve"> </w:t>
      </w:r>
      <w:r w:rsidR="00CC7BFE" w:rsidRPr="00CC7BFE">
        <w:rPr>
          <w:rFonts w:ascii="Times New Roman" w:hAnsi="Times New Roman" w:cs="Times New Roman"/>
          <w:sz w:val="28"/>
          <w:szCs w:val="24"/>
        </w:rPr>
        <w:t>Реализ</w:t>
      </w:r>
      <w:r w:rsidR="00CC7BFE">
        <w:rPr>
          <w:rFonts w:ascii="Times New Roman" w:hAnsi="Times New Roman" w:cs="Times New Roman"/>
          <w:sz w:val="28"/>
          <w:szCs w:val="24"/>
        </w:rPr>
        <w:t>ован</w:t>
      </w:r>
      <w:r w:rsidR="00CC7BFE" w:rsidRPr="00CC7BFE">
        <w:rPr>
          <w:rFonts w:ascii="Times New Roman" w:hAnsi="Times New Roman" w:cs="Times New Roman"/>
          <w:sz w:val="28"/>
          <w:szCs w:val="24"/>
        </w:rPr>
        <w:t xml:space="preserve"> вывод последовательности целых нечетных чисел в строчку через пробел с помощью</w:t>
      </w:r>
      <w:r w:rsidR="00CC7BFE">
        <w:rPr>
          <w:rFonts w:ascii="Times New Roman" w:hAnsi="Times New Roman" w:cs="Times New Roman"/>
          <w:sz w:val="28"/>
          <w:szCs w:val="24"/>
        </w:rPr>
        <w:t xml:space="preserve"> циклов </w:t>
      </w:r>
      <w:r w:rsidR="00CC7BFE"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="00CC7BFE" w:rsidRPr="00CC7BFE">
        <w:rPr>
          <w:rFonts w:ascii="Times New Roman" w:hAnsi="Times New Roman" w:cs="Times New Roman"/>
          <w:sz w:val="28"/>
          <w:szCs w:val="24"/>
        </w:rPr>
        <w:t xml:space="preserve">, </w:t>
      </w:r>
      <w:r w:rsidR="00CC7BFE">
        <w:rPr>
          <w:rFonts w:ascii="Times New Roman" w:hAnsi="Times New Roman" w:cs="Times New Roman"/>
          <w:sz w:val="28"/>
          <w:szCs w:val="24"/>
          <w:lang w:val="en-US"/>
        </w:rPr>
        <w:t>do</w:t>
      </w:r>
      <w:r w:rsidR="00CC7BFE" w:rsidRPr="00CC7BFE">
        <w:rPr>
          <w:rFonts w:ascii="Times New Roman" w:hAnsi="Times New Roman" w:cs="Times New Roman"/>
          <w:sz w:val="28"/>
          <w:szCs w:val="24"/>
        </w:rPr>
        <w:t xml:space="preserve"> </w:t>
      </w:r>
      <w:r w:rsidR="00CC7BFE"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="00CC7BFE" w:rsidRPr="00CC7BFE">
        <w:rPr>
          <w:rFonts w:ascii="Times New Roman" w:hAnsi="Times New Roman" w:cs="Times New Roman"/>
          <w:sz w:val="28"/>
          <w:szCs w:val="24"/>
        </w:rPr>
        <w:t xml:space="preserve">, </w:t>
      </w:r>
      <w:r w:rsidR="00CC7BFE"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="00CC7BFE" w:rsidRPr="00CC7BFE">
        <w:rPr>
          <w:rFonts w:ascii="Times New Roman" w:hAnsi="Times New Roman" w:cs="Times New Roman"/>
          <w:sz w:val="28"/>
          <w:szCs w:val="24"/>
        </w:rPr>
        <w:t>.</w:t>
      </w:r>
    </w:p>
    <w:p w14:paraId="464AAB84" w14:textId="6B407475" w:rsidR="00064EDB" w:rsidRDefault="00CC7BFE" w:rsidP="006408F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C7BFE">
        <w:rPr>
          <w:rFonts w:ascii="Times New Roman" w:hAnsi="Times New Roman" w:cs="Times New Roman"/>
          <w:sz w:val="28"/>
          <w:szCs w:val="24"/>
        </w:rPr>
        <w:t>В методе main() объяв</w:t>
      </w:r>
      <w:r>
        <w:rPr>
          <w:rFonts w:ascii="Times New Roman" w:hAnsi="Times New Roman" w:cs="Times New Roman"/>
          <w:sz w:val="28"/>
          <w:szCs w:val="24"/>
        </w:rPr>
        <w:t>лены</w:t>
      </w:r>
      <w:r w:rsidRPr="00CC7BFE">
        <w:rPr>
          <w:rFonts w:ascii="Times New Roman" w:hAnsi="Times New Roman" w:cs="Times New Roman"/>
          <w:sz w:val="28"/>
          <w:szCs w:val="24"/>
        </w:rPr>
        <w:t xml:space="preserve"> четыре переменных вещественного типа, x – аргумент функции, x1, x2 – границы интервала, y – выходной параметр функции, для границ интервала реализ</w:t>
      </w:r>
      <w:r>
        <w:rPr>
          <w:rFonts w:ascii="Times New Roman" w:hAnsi="Times New Roman" w:cs="Times New Roman"/>
          <w:sz w:val="28"/>
          <w:szCs w:val="24"/>
        </w:rPr>
        <w:t>ован</w:t>
      </w:r>
      <w:r w:rsidRPr="00CC7BFE">
        <w:rPr>
          <w:rFonts w:ascii="Times New Roman" w:hAnsi="Times New Roman" w:cs="Times New Roman"/>
          <w:sz w:val="28"/>
          <w:szCs w:val="24"/>
        </w:rPr>
        <w:t xml:space="preserve"> ввод значений с клавиатуры.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C7BFE">
        <w:rPr>
          <w:rFonts w:ascii="Times New Roman" w:hAnsi="Times New Roman" w:cs="Times New Roman"/>
          <w:sz w:val="28"/>
          <w:szCs w:val="24"/>
        </w:rPr>
        <w:t>Реали</w:t>
      </w:r>
      <w:r>
        <w:rPr>
          <w:rFonts w:ascii="Times New Roman" w:hAnsi="Times New Roman" w:cs="Times New Roman"/>
          <w:sz w:val="28"/>
          <w:szCs w:val="24"/>
        </w:rPr>
        <w:t>зована</w:t>
      </w:r>
      <w:r w:rsidRPr="00CC7BFE">
        <w:rPr>
          <w:rFonts w:ascii="Times New Roman" w:hAnsi="Times New Roman" w:cs="Times New Roman"/>
          <w:sz w:val="28"/>
          <w:szCs w:val="24"/>
        </w:rPr>
        <w:t xml:space="preserve"> печать заголовка таблицы вывода значений функции.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C7BFE">
        <w:rPr>
          <w:rFonts w:ascii="Times New Roman" w:hAnsi="Times New Roman" w:cs="Times New Roman"/>
          <w:sz w:val="28"/>
          <w:szCs w:val="24"/>
        </w:rPr>
        <w:t>С помощью цикла с постусловием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do</w:t>
      </w:r>
      <w:r w:rsidRPr="00CC7BF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Pr="00CC7BFE">
        <w:rPr>
          <w:rFonts w:ascii="Times New Roman" w:hAnsi="Times New Roman" w:cs="Times New Roman"/>
          <w:sz w:val="28"/>
          <w:szCs w:val="24"/>
        </w:rPr>
        <w:t>) реализ</w:t>
      </w:r>
      <w:r>
        <w:rPr>
          <w:rFonts w:ascii="Times New Roman" w:hAnsi="Times New Roman" w:cs="Times New Roman"/>
          <w:sz w:val="28"/>
          <w:szCs w:val="24"/>
        </w:rPr>
        <w:t>ован</w:t>
      </w:r>
      <w:r w:rsidRPr="00CC7BFE">
        <w:rPr>
          <w:rFonts w:ascii="Times New Roman" w:hAnsi="Times New Roman" w:cs="Times New Roman"/>
          <w:sz w:val="28"/>
          <w:szCs w:val="24"/>
        </w:rPr>
        <w:t xml:space="preserve"> вывод значений функции sin(x) на интервале от x1 до x2 с шагом 0,01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22C09661" w14:textId="29881562" w:rsidR="00CC7BFE" w:rsidRDefault="00CC7BFE" w:rsidP="006408F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C7BFE">
        <w:rPr>
          <w:rFonts w:ascii="Times New Roman" w:hAnsi="Times New Roman" w:cs="Times New Roman"/>
          <w:sz w:val="28"/>
          <w:szCs w:val="24"/>
        </w:rPr>
        <w:t>В функции main() объяв</w:t>
      </w:r>
      <w:r>
        <w:rPr>
          <w:rFonts w:ascii="Times New Roman" w:hAnsi="Times New Roman" w:cs="Times New Roman"/>
          <w:sz w:val="28"/>
          <w:szCs w:val="24"/>
        </w:rPr>
        <w:t>лены</w:t>
      </w:r>
      <w:r w:rsidRPr="00CC7BFE">
        <w:rPr>
          <w:rFonts w:ascii="Times New Roman" w:hAnsi="Times New Roman" w:cs="Times New Roman"/>
          <w:sz w:val="28"/>
          <w:szCs w:val="24"/>
        </w:rPr>
        <w:t xml:space="preserve"> три целочисленные переменные, a и b – исходные данные, temp – временная переменная для реализации алгоритма.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C7BFE">
        <w:rPr>
          <w:rFonts w:ascii="Times New Roman" w:hAnsi="Times New Roman" w:cs="Times New Roman"/>
          <w:sz w:val="28"/>
          <w:szCs w:val="24"/>
        </w:rPr>
        <w:t>Реализ</w:t>
      </w:r>
      <w:r>
        <w:rPr>
          <w:rFonts w:ascii="Times New Roman" w:hAnsi="Times New Roman" w:cs="Times New Roman"/>
          <w:sz w:val="28"/>
          <w:szCs w:val="24"/>
        </w:rPr>
        <w:t>ован</w:t>
      </w:r>
      <w:r w:rsidRPr="00CC7BFE">
        <w:rPr>
          <w:rFonts w:ascii="Times New Roman" w:hAnsi="Times New Roman" w:cs="Times New Roman"/>
          <w:sz w:val="28"/>
          <w:szCs w:val="24"/>
        </w:rPr>
        <w:t xml:space="preserve"> ввод значений переменных a и b.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C7BFE">
        <w:rPr>
          <w:rFonts w:ascii="Times New Roman" w:hAnsi="Times New Roman" w:cs="Times New Roman"/>
          <w:sz w:val="28"/>
          <w:szCs w:val="24"/>
        </w:rPr>
        <w:t>С помощью цикла с предусловием реализ</w:t>
      </w:r>
      <w:r>
        <w:rPr>
          <w:rFonts w:ascii="Times New Roman" w:hAnsi="Times New Roman" w:cs="Times New Roman"/>
          <w:sz w:val="28"/>
          <w:szCs w:val="24"/>
        </w:rPr>
        <w:t>ован</w:t>
      </w:r>
      <w:r w:rsidRPr="00CC7BFE">
        <w:rPr>
          <w:rFonts w:ascii="Times New Roman" w:hAnsi="Times New Roman" w:cs="Times New Roman"/>
          <w:sz w:val="28"/>
          <w:szCs w:val="24"/>
        </w:rPr>
        <w:t xml:space="preserve"> алгоритм Евклид</w:t>
      </w:r>
      <w:r>
        <w:rPr>
          <w:rFonts w:ascii="Times New Roman" w:hAnsi="Times New Roman" w:cs="Times New Roman"/>
          <w:sz w:val="28"/>
          <w:szCs w:val="24"/>
        </w:rPr>
        <w:t>а по нахождению наибольшего общего делителя.</w:t>
      </w:r>
    </w:p>
    <w:p w14:paraId="64A92A4A" w14:textId="2C173F4C" w:rsidR="00CC7BFE" w:rsidRPr="00CC7BFE" w:rsidRDefault="00CC7BFE" w:rsidP="006408FE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C7BFE">
        <w:rPr>
          <w:rFonts w:ascii="Times New Roman" w:hAnsi="Times New Roman" w:cs="Times New Roman"/>
          <w:sz w:val="28"/>
          <w:szCs w:val="24"/>
        </w:rPr>
        <w:t>Реализ</w:t>
      </w:r>
      <w:r>
        <w:rPr>
          <w:rFonts w:ascii="Times New Roman" w:hAnsi="Times New Roman" w:cs="Times New Roman"/>
          <w:sz w:val="28"/>
          <w:szCs w:val="24"/>
        </w:rPr>
        <w:t>ован</w:t>
      </w:r>
      <w:r w:rsidRPr="00CC7BFE">
        <w:rPr>
          <w:rFonts w:ascii="Times New Roman" w:hAnsi="Times New Roman" w:cs="Times New Roman"/>
          <w:sz w:val="28"/>
          <w:szCs w:val="24"/>
        </w:rPr>
        <w:t xml:space="preserve"> вывод значений функции с помощью цикла с предусловием, 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CC7BFE">
        <w:rPr>
          <w:rFonts w:ascii="Times New Roman" w:hAnsi="Times New Roman" w:cs="Times New Roman"/>
          <w:sz w:val="28"/>
          <w:szCs w:val="24"/>
        </w:rPr>
        <w:t>алгоритм Евклида с постусловием.</w:t>
      </w:r>
      <w:r>
        <w:rPr>
          <w:rFonts w:ascii="Times New Roman" w:hAnsi="Times New Roman" w:cs="Times New Roman"/>
          <w:sz w:val="28"/>
          <w:szCs w:val="24"/>
        </w:rPr>
        <w:t xml:space="preserve"> Можно сделать вывод о том, что цикл </w:t>
      </w:r>
      <w:r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Pr="00CC7BF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намного более удобный.</w:t>
      </w:r>
    </w:p>
    <w:p w14:paraId="5C38358A" w14:textId="77777777" w:rsidR="00B84F71" w:rsidRPr="00B84F71" w:rsidRDefault="009963F9" w:rsidP="006408FE">
      <w:pPr>
        <w:keepNext/>
        <w:tabs>
          <w:tab w:val="left" w:pos="4110"/>
        </w:tabs>
        <w:spacing w:after="0" w:line="360" w:lineRule="auto"/>
        <w:ind w:left="-1134" w:right="-1134"/>
        <w:jc w:val="center"/>
        <w:rPr>
          <w:rFonts w:ascii="Times New Roman" w:hAnsi="Times New Roman" w:cs="Times New Roman"/>
          <w:sz w:val="28"/>
          <w:szCs w:val="28"/>
        </w:rPr>
      </w:pPr>
      <w:r w:rsidRPr="00B84F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FD30EB" wp14:editId="75C76656">
            <wp:extent cx="7221080" cy="5341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570" cy="535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8F6DB" w14:textId="70A510A0" w:rsidR="009963F9" w:rsidRPr="00B84F71" w:rsidRDefault="00B84F71" w:rsidP="006408FE">
      <w:pPr>
        <w:pStyle w:val="ab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Различное использование операторов цикла</w:t>
      </w:r>
    </w:p>
    <w:p w14:paraId="6B5142F8" w14:textId="77777777" w:rsidR="00B84F71" w:rsidRPr="00B84F71" w:rsidRDefault="009963F9" w:rsidP="006408FE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F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C6D755" wp14:editId="17BF68F4">
            <wp:extent cx="6009141" cy="5844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2480" cy="586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AF90" w14:textId="5F1D0A20" w:rsidR="009963F9" w:rsidRPr="00B84F71" w:rsidRDefault="00B84F71" w:rsidP="006408FE">
      <w:pPr>
        <w:pStyle w:val="ab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524B09A4" w14:textId="0610441A" w:rsidR="00CC7BFE" w:rsidRDefault="00CC7BFE" w:rsidP="006408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7BFE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CC7BFE">
        <w:rPr>
          <w:rFonts w:ascii="Times New Roman" w:hAnsi="Times New Roman" w:cs="Times New Roman"/>
          <w:bCs/>
          <w:sz w:val="28"/>
          <w:szCs w:val="28"/>
        </w:rPr>
        <w:t>Расчет суммы, используя операторы перехода.</w:t>
      </w:r>
    </w:p>
    <w:p w14:paraId="32C2E56D" w14:textId="673E61C8" w:rsidR="00C91B74" w:rsidRPr="00C91B74" w:rsidRDefault="00C91B74" w:rsidP="006408F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B74">
        <w:rPr>
          <w:rFonts w:ascii="Times New Roman" w:hAnsi="Times New Roman" w:cs="Times New Roman"/>
          <w:sz w:val="28"/>
          <w:szCs w:val="28"/>
        </w:rPr>
        <w:t xml:space="preserve">Инициализированы переменные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91B74">
        <w:rPr>
          <w:rFonts w:ascii="Times New Roman" w:hAnsi="Times New Roman" w:cs="Times New Roman"/>
          <w:sz w:val="28"/>
          <w:szCs w:val="28"/>
        </w:rPr>
        <w:t xml:space="preserve">,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91B74">
        <w:rPr>
          <w:rFonts w:ascii="Times New Roman" w:hAnsi="Times New Roman" w:cs="Times New Roman"/>
          <w:sz w:val="28"/>
          <w:szCs w:val="28"/>
        </w:rPr>
        <w:t xml:space="preserve">,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1B74">
        <w:rPr>
          <w:rFonts w:ascii="Times New Roman" w:hAnsi="Times New Roman" w:cs="Times New Roman"/>
          <w:sz w:val="28"/>
          <w:szCs w:val="28"/>
        </w:rPr>
        <w:t xml:space="preserve">. Обнулена переменная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91B74">
        <w:rPr>
          <w:rFonts w:ascii="Times New Roman" w:hAnsi="Times New Roman" w:cs="Times New Roman"/>
          <w:sz w:val="28"/>
          <w:szCs w:val="28"/>
        </w:rPr>
        <w:t xml:space="preserve">. Введены с клавиатуры переменные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91B74">
        <w:rPr>
          <w:rFonts w:ascii="Times New Roman" w:hAnsi="Times New Roman" w:cs="Times New Roman"/>
          <w:sz w:val="28"/>
          <w:szCs w:val="28"/>
        </w:rPr>
        <w:t xml:space="preserve"> и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1B74">
        <w:rPr>
          <w:rFonts w:ascii="Times New Roman" w:hAnsi="Times New Roman" w:cs="Times New Roman"/>
          <w:sz w:val="28"/>
          <w:szCs w:val="28"/>
        </w:rPr>
        <w:t xml:space="preserve">, которые означают диапазон чисел, не включаемых в общую сумму. С помощью цикла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91B74">
        <w:rPr>
          <w:rFonts w:ascii="Times New Roman" w:hAnsi="Times New Roman" w:cs="Times New Roman"/>
          <w:sz w:val="28"/>
          <w:szCs w:val="28"/>
        </w:rPr>
        <w:t xml:space="preserve"> перебираются первые 100 натуральных чисел. Из них исключён диапазон чисел от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91B74">
        <w:rPr>
          <w:rFonts w:ascii="Times New Roman" w:hAnsi="Times New Roman" w:cs="Times New Roman"/>
          <w:sz w:val="28"/>
          <w:szCs w:val="28"/>
        </w:rPr>
        <w:t xml:space="preserve"> до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1B74">
        <w:rPr>
          <w:rFonts w:ascii="Times New Roman" w:hAnsi="Times New Roman" w:cs="Times New Roman"/>
          <w:sz w:val="28"/>
          <w:szCs w:val="28"/>
        </w:rPr>
        <w:t xml:space="preserve">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1B74">
        <w:rPr>
          <w:rFonts w:ascii="Times New Roman" w:hAnsi="Times New Roman" w:cs="Times New Roman"/>
          <w:sz w:val="28"/>
          <w:szCs w:val="28"/>
        </w:rPr>
        <w:t xml:space="preserve"> помощью условного оператора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91B74">
        <w:rPr>
          <w:rFonts w:ascii="Times New Roman" w:hAnsi="Times New Roman" w:cs="Times New Roman"/>
          <w:sz w:val="28"/>
          <w:szCs w:val="28"/>
        </w:rPr>
        <w:t xml:space="preserve"> и оператора перехода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C91B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</w:t>
      </w:r>
      <w:r w:rsidRPr="00C91B7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оставшиеся</w:t>
      </w:r>
      <w:r w:rsidRPr="00C91B74">
        <w:rPr>
          <w:rFonts w:ascii="Times New Roman" w:hAnsi="Times New Roman" w:cs="Times New Roman"/>
          <w:sz w:val="28"/>
          <w:szCs w:val="28"/>
        </w:rPr>
        <w:t xml:space="preserve"> числа</w:t>
      </w:r>
      <w:r>
        <w:rPr>
          <w:rFonts w:ascii="Times New Roman" w:hAnsi="Times New Roman" w:cs="Times New Roman"/>
          <w:sz w:val="28"/>
          <w:szCs w:val="28"/>
        </w:rPr>
        <w:t xml:space="preserve"> сложены</w:t>
      </w:r>
      <w:r w:rsidRPr="00C91B74">
        <w:rPr>
          <w:rFonts w:ascii="Times New Roman" w:hAnsi="Times New Roman" w:cs="Times New Roman"/>
          <w:sz w:val="28"/>
          <w:szCs w:val="28"/>
        </w:rPr>
        <w:t xml:space="preserve"> в переменной </w:t>
      </w:r>
      <w:r w:rsidRPr="00C91B7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91B74">
        <w:rPr>
          <w:rFonts w:ascii="Times New Roman" w:hAnsi="Times New Roman" w:cs="Times New Roman"/>
          <w:sz w:val="28"/>
          <w:szCs w:val="28"/>
        </w:rPr>
        <w:t>.</w:t>
      </w:r>
    </w:p>
    <w:p w14:paraId="39114AC0" w14:textId="62FAF767" w:rsidR="00CC7BFE" w:rsidRPr="00C91B74" w:rsidRDefault="00CC7BFE" w:rsidP="006408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98C909" w14:textId="77777777" w:rsidR="00B84F71" w:rsidRPr="00B84F71" w:rsidRDefault="00C91B74" w:rsidP="006408F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4F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2A6EF6" wp14:editId="5EDCAD19">
            <wp:extent cx="5869157" cy="4351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579" cy="436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16D7" w14:textId="30695359" w:rsidR="00C91B74" w:rsidRPr="00B84F71" w:rsidRDefault="00B84F71" w:rsidP="006408FE">
      <w:pPr>
        <w:pStyle w:val="ab"/>
        <w:spacing w:after="0" w:line="360" w:lineRule="auto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Расчёт суммы с исключённ</w:t>
      </w:r>
      <w:r w:rsidR="003255B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ы</w:t>
      </w:r>
      <w:bookmarkStart w:id="0" w:name="_GoBack"/>
      <w:bookmarkEnd w:id="0"/>
      <w:r w:rsidRPr="00B84F7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 диапазоном</w:t>
      </w:r>
    </w:p>
    <w:p w14:paraId="55903D58" w14:textId="79BD9794" w:rsidR="00C91B74" w:rsidRDefault="00C91B74" w:rsidP="006408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91B74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Pr="00C91B74">
        <w:rPr>
          <w:rFonts w:ascii="Times New Roman" w:hAnsi="Times New Roman" w:cs="Times New Roman"/>
          <w:bCs/>
          <w:sz w:val="28"/>
          <w:szCs w:val="28"/>
        </w:rPr>
        <w:t>Стрельба по мишени.</w:t>
      </w:r>
      <w:r w:rsidR="00E26892" w:rsidRPr="00B84F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6892">
        <w:rPr>
          <w:rFonts w:ascii="Times New Roman" w:hAnsi="Times New Roman" w:cs="Times New Roman"/>
          <w:bCs/>
          <w:sz w:val="28"/>
          <w:szCs w:val="28"/>
        </w:rPr>
        <w:t>Вариант 2.</w:t>
      </w:r>
    </w:p>
    <w:p w14:paraId="796CEF30" w14:textId="683882C3" w:rsidR="00E26892" w:rsidRPr="0080393B" w:rsidRDefault="004A47C0" w:rsidP="006408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Объявлены</w:t>
      </w:r>
      <w:r w:rsidR="002049C2">
        <w:rPr>
          <w:rFonts w:ascii="Times New Roman" w:hAnsi="Times New Roman" w:cs="Times New Roman"/>
          <w:bCs/>
          <w:sz w:val="28"/>
          <w:szCs w:val="28"/>
        </w:rPr>
        <w:t xml:space="preserve"> вещественные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переменные координат пули: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4A47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0393B">
        <w:rPr>
          <w:rFonts w:ascii="Times New Roman" w:hAnsi="Times New Roman" w:cs="Times New Roman"/>
          <w:bCs/>
          <w:sz w:val="28"/>
          <w:szCs w:val="28"/>
        </w:rPr>
        <w:t xml:space="preserve">целочисленная переменная суммы очков </w:t>
      </w:r>
      <w:r w:rsidR="0080393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80393B" w:rsidRPr="008039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393B">
        <w:rPr>
          <w:rFonts w:ascii="Times New Roman" w:hAnsi="Times New Roman" w:cs="Times New Roman"/>
          <w:bCs/>
          <w:sz w:val="28"/>
          <w:szCs w:val="28"/>
        </w:rPr>
        <w:t xml:space="preserve">и логическая переменная </w:t>
      </w:r>
      <w:r w:rsidR="0080393B">
        <w:rPr>
          <w:rFonts w:ascii="Times New Roman" w:hAnsi="Times New Roman" w:cs="Times New Roman"/>
          <w:bCs/>
          <w:sz w:val="28"/>
          <w:szCs w:val="28"/>
          <w:lang w:val="en-US"/>
        </w:rPr>
        <w:t>next</w:t>
      </w:r>
      <w:r w:rsidR="0080393B">
        <w:rPr>
          <w:rFonts w:ascii="Times New Roman" w:hAnsi="Times New Roman" w:cs="Times New Roman"/>
          <w:bCs/>
          <w:sz w:val="28"/>
          <w:szCs w:val="28"/>
        </w:rPr>
        <w:t xml:space="preserve">, отвечающая за продолжение цикла стрельбы. С помощью цикла </w:t>
      </w:r>
      <w:r w:rsidR="0080393B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 w:rsidR="0080393B" w:rsidRPr="008039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393B">
        <w:rPr>
          <w:rFonts w:ascii="Times New Roman" w:hAnsi="Times New Roman" w:cs="Times New Roman"/>
          <w:bCs/>
          <w:sz w:val="28"/>
          <w:szCs w:val="28"/>
        </w:rPr>
        <w:t xml:space="preserve">с условием </w:t>
      </w:r>
      <w:r w:rsidR="0080393B">
        <w:rPr>
          <w:rFonts w:ascii="Times New Roman" w:hAnsi="Times New Roman" w:cs="Times New Roman"/>
          <w:bCs/>
          <w:sz w:val="28"/>
          <w:szCs w:val="28"/>
          <w:lang w:val="en-US"/>
        </w:rPr>
        <w:t>next</w:t>
      </w:r>
      <w:r w:rsidR="0080393B" w:rsidRPr="0080393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0393B">
        <w:rPr>
          <w:rFonts w:ascii="Times New Roman" w:hAnsi="Times New Roman" w:cs="Times New Roman"/>
          <w:bCs/>
          <w:sz w:val="28"/>
          <w:szCs w:val="28"/>
          <w:lang w:val="en-US"/>
        </w:rPr>
        <w:t>true</w:t>
      </w:r>
      <w:r w:rsidR="0080393B">
        <w:rPr>
          <w:rFonts w:ascii="Times New Roman" w:hAnsi="Times New Roman" w:cs="Times New Roman"/>
          <w:bCs/>
          <w:sz w:val="28"/>
          <w:szCs w:val="28"/>
        </w:rPr>
        <w:t xml:space="preserve"> производится запрос координат выстрела, проверка принадлежности выстрела секторам круга с радиусами 1, 2, 3 и начисление соответствующей суммы очков переменной </w:t>
      </w:r>
      <w:r w:rsidR="0080393B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80393B">
        <w:rPr>
          <w:rFonts w:ascii="Times New Roman" w:hAnsi="Times New Roman" w:cs="Times New Roman"/>
          <w:bCs/>
          <w:sz w:val="28"/>
          <w:szCs w:val="28"/>
        </w:rPr>
        <w:t xml:space="preserve">. После каждого выстрела система спрашивает пользователя желает ли он продолжить игру и с помощью конструкции </w:t>
      </w:r>
      <w:r w:rsidR="0080393B"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 w:rsidR="0080393B" w:rsidRPr="0080393B">
        <w:rPr>
          <w:rFonts w:ascii="Times New Roman" w:hAnsi="Times New Roman" w:cs="Times New Roman"/>
          <w:bCs/>
          <w:sz w:val="28"/>
          <w:szCs w:val="28"/>
        </w:rPr>
        <w:t>-</w:t>
      </w:r>
      <w:r w:rsidR="0080393B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="0080393B">
        <w:rPr>
          <w:rFonts w:ascii="Times New Roman" w:hAnsi="Times New Roman" w:cs="Times New Roman"/>
          <w:bCs/>
          <w:sz w:val="28"/>
          <w:szCs w:val="28"/>
        </w:rPr>
        <w:t xml:space="preserve"> она либо продолжает игру, либо присваивает переменной </w:t>
      </w:r>
      <w:r w:rsidR="0080393B">
        <w:rPr>
          <w:rFonts w:ascii="Times New Roman" w:hAnsi="Times New Roman" w:cs="Times New Roman"/>
          <w:bCs/>
          <w:sz w:val="28"/>
          <w:szCs w:val="28"/>
          <w:lang w:val="en-US"/>
        </w:rPr>
        <w:t>next</w:t>
      </w:r>
      <w:r w:rsidR="0080393B" w:rsidRPr="008039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393B"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 w:rsidR="0080393B"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="0080393B">
        <w:rPr>
          <w:rFonts w:ascii="Times New Roman" w:hAnsi="Times New Roman" w:cs="Times New Roman"/>
          <w:bCs/>
          <w:sz w:val="28"/>
          <w:szCs w:val="28"/>
        </w:rPr>
        <w:t xml:space="preserve"> и там самым останавливает цикл игры. После завершения цикла на экран выводится информация о набранных игроком очках.</w:t>
      </w:r>
    </w:p>
    <w:p w14:paraId="2284E2A8" w14:textId="5EF8037F" w:rsidR="00E26892" w:rsidRPr="004A47C0" w:rsidRDefault="00E26892" w:rsidP="006408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7604D0" w14:textId="77777777" w:rsidR="00B84F71" w:rsidRPr="006408FE" w:rsidRDefault="004A47C0" w:rsidP="006408FE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08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8E52DE" wp14:editId="778415C7">
            <wp:extent cx="6120130" cy="485076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0F61" w14:textId="3F1D8C01" w:rsidR="00E26892" w:rsidRPr="006408FE" w:rsidRDefault="00B84F71" w:rsidP="006408FE">
      <w:pPr>
        <w:pStyle w:val="ab"/>
        <w:spacing w:after="0" w:line="36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6408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408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408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408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408F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6408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408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6408FE" w:rsidRPr="006408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6408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6408FE" w:rsidRPr="006408F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Стрельба по мишени</w:t>
      </w:r>
    </w:p>
    <w:p w14:paraId="082709DA" w14:textId="5F3A2AFE" w:rsidR="00825953" w:rsidRPr="00D736DF" w:rsidRDefault="000410EB" w:rsidP="006408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28EEABFB" w14:textId="615675C5" w:rsidR="00825953" w:rsidRPr="006D110C" w:rsidRDefault="0080393B" w:rsidP="006408FE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ходе выполнения лабораторной работы были рассмотрены: цикл с предусловием </w:t>
      </w:r>
      <w:r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Pr="0080393B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цикл с постусловием </w:t>
      </w:r>
      <w:r w:rsidR="00B84F71">
        <w:rPr>
          <w:rFonts w:ascii="Times New Roman" w:hAnsi="Times New Roman" w:cs="Times New Roman"/>
          <w:sz w:val="28"/>
          <w:szCs w:val="24"/>
          <w:lang w:val="en-US"/>
        </w:rPr>
        <w:t>do</w:t>
      </w:r>
      <w:r w:rsidR="00B84F71" w:rsidRPr="00B84F71">
        <w:rPr>
          <w:rFonts w:ascii="Times New Roman" w:hAnsi="Times New Roman" w:cs="Times New Roman"/>
          <w:sz w:val="28"/>
          <w:szCs w:val="24"/>
        </w:rPr>
        <w:t xml:space="preserve"> </w:t>
      </w:r>
      <w:r w:rsidR="00B84F71">
        <w:rPr>
          <w:rFonts w:ascii="Times New Roman" w:hAnsi="Times New Roman" w:cs="Times New Roman"/>
          <w:sz w:val="28"/>
          <w:szCs w:val="24"/>
          <w:lang w:val="en-US"/>
        </w:rPr>
        <w:t>while</w:t>
      </w:r>
      <w:r w:rsidR="00B84F71">
        <w:rPr>
          <w:rFonts w:ascii="Times New Roman" w:hAnsi="Times New Roman" w:cs="Times New Roman"/>
          <w:sz w:val="28"/>
          <w:szCs w:val="24"/>
        </w:rPr>
        <w:t xml:space="preserve">, цикл со счётчиком </w:t>
      </w:r>
      <w:r w:rsidR="00B84F71"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="00B84F71">
        <w:rPr>
          <w:rFonts w:ascii="Times New Roman" w:hAnsi="Times New Roman" w:cs="Times New Roman"/>
          <w:sz w:val="28"/>
          <w:szCs w:val="24"/>
        </w:rPr>
        <w:t xml:space="preserve">, принимающий три значение </w:t>
      </w:r>
      <w:r w:rsidR="00B84F71">
        <w:rPr>
          <w:rFonts w:ascii="Times New Roman" w:hAnsi="Times New Roman" w:cs="Times New Roman"/>
          <w:sz w:val="28"/>
          <w:szCs w:val="24"/>
          <w:lang w:val="en-US"/>
        </w:rPr>
        <w:t>start</w:t>
      </w:r>
      <w:r w:rsidR="00B84F71" w:rsidRPr="00B84F71">
        <w:rPr>
          <w:rFonts w:ascii="Times New Roman" w:hAnsi="Times New Roman" w:cs="Times New Roman"/>
          <w:sz w:val="28"/>
          <w:szCs w:val="24"/>
        </w:rPr>
        <w:t xml:space="preserve">, </w:t>
      </w:r>
      <w:r w:rsidR="00B84F71">
        <w:rPr>
          <w:rFonts w:ascii="Times New Roman" w:hAnsi="Times New Roman" w:cs="Times New Roman"/>
          <w:sz w:val="28"/>
          <w:szCs w:val="24"/>
          <w:lang w:val="en-US"/>
        </w:rPr>
        <w:t>stop</w:t>
      </w:r>
      <w:r w:rsidR="00B84F71" w:rsidRPr="00B84F71">
        <w:rPr>
          <w:rFonts w:ascii="Times New Roman" w:hAnsi="Times New Roman" w:cs="Times New Roman"/>
          <w:sz w:val="28"/>
          <w:szCs w:val="24"/>
        </w:rPr>
        <w:t xml:space="preserve">, </w:t>
      </w:r>
      <w:r w:rsidR="00B84F71">
        <w:rPr>
          <w:rFonts w:ascii="Times New Roman" w:hAnsi="Times New Roman" w:cs="Times New Roman"/>
          <w:sz w:val="28"/>
          <w:szCs w:val="24"/>
          <w:lang w:val="en-US"/>
        </w:rPr>
        <w:t>step</w:t>
      </w:r>
      <w:r w:rsidR="00B84F71">
        <w:rPr>
          <w:rFonts w:ascii="Times New Roman" w:hAnsi="Times New Roman" w:cs="Times New Roman"/>
          <w:sz w:val="28"/>
          <w:szCs w:val="24"/>
        </w:rPr>
        <w:t xml:space="preserve">, операторы ветвления </w:t>
      </w:r>
      <w:r w:rsidR="00B84F71">
        <w:rPr>
          <w:rFonts w:ascii="Times New Roman" w:hAnsi="Times New Roman" w:cs="Times New Roman"/>
          <w:sz w:val="28"/>
          <w:szCs w:val="24"/>
          <w:lang w:val="en-US"/>
        </w:rPr>
        <w:t>if</w:t>
      </w:r>
      <w:r w:rsidR="00B84F71" w:rsidRPr="00B84F71">
        <w:rPr>
          <w:rFonts w:ascii="Times New Roman" w:hAnsi="Times New Roman" w:cs="Times New Roman"/>
          <w:sz w:val="28"/>
          <w:szCs w:val="24"/>
        </w:rPr>
        <w:t>-</w:t>
      </w:r>
      <w:r w:rsidR="00B84F71">
        <w:rPr>
          <w:rFonts w:ascii="Times New Roman" w:hAnsi="Times New Roman" w:cs="Times New Roman"/>
          <w:sz w:val="28"/>
          <w:szCs w:val="24"/>
          <w:lang w:val="en-US"/>
        </w:rPr>
        <w:t>else</w:t>
      </w:r>
      <w:r w:rsidR="00B84F71">
        <w:rPr>
          <w:rFonts w:ascii="Times New Roman" w:hAnsi="Times New Roman" w:cs="Times New Roman"/>
          <w:sz w:val="28"/>
          <w:szCs w:val="24"/>
        </w:rPr>
        <w:t xml:space="preserve">, являющийся универсальным, и </w:t>
      </w:r>
      <w:r w:rsidR="00B84F71">
        <w:rPr>
          <w:rFonts w:ascii="Times New Roman" w:hAnsi="Times New Roman" w:cs="Times New Roman"/>
          <w:sz w:val="28"/>
          <w:szCs w:val="24"/>
          <w:lang w:val="en-US"/>
        </w:rPr>
        <w:t>switch</w:t>
      </w:r>
      <w:r w:rsidR="00B84F71" w:rsidRPr="00B84F71">
        <w:rPr>
          <w:rFonts w:ascii="Times New Roman" w:hAnsi="Times New Roman" w:cs="Times New Roman"/>
          <w:sz w:val="28"/>
          <w:szCs w:val="24"/>
        </w:rPr>
        <w:t>-</w:t>
      </w:r>
      <w:r w:rsidR="00B84F71">
        <w:rPr>
          <w:rFonts w:ascii="Times New Roman" w:hAnsi="Times New Roman" w:cs="Times New Roman"/>
          <w:sz w:val="28"/>
          <w:szCs w:val="24"/>
          <w:lang w:val="en-US"/>
        </w:rPr>
        <w:t>case</w:t>
      </w:r>
      <w:r w:rsidR="00B84F71">
        <w:rPr>
          <w:rFonts w:ascii="Times New Roman" w:hAnsi="Times New Roman" w:cs="Times New Roman"/>
          <w:sz w:val="28"/>
          <w:szCs w:val="24"/>
        </w:rPr>
        <w:t>, позволяющий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84F71" w:rsidRPr="00B84F71">
        <w:rPr>
          <w:rFonts w:ascii="Times New Roman" w:hAnsi="Times New Roman" w:cs="Times New Roman"/>
          <w:sz w:val="28"/>
          <w:szCs w:val="24"/>
        </w:rPr>
        <w:t>реализ</w:t>
      </w:r>
      <w:r w:rsidR="00B84F71">
        <w:rPr>
          <w:rFonts w:ascii="Times New Roman" w:hAnsi="Times New Roman" w:cs="Times New Roman"/>
          <w:sz w:val="28"/>
          <w:szCs w:val="24"/>
        </w:rPr>
        <w:t>овывать</w:t>
      </w:r>
      <w:r w:rsidR="00B84F71" w:rsidRPr="00B84F71">
        <w:rPr>
          <w:rFonts w:ascii="Times New Roman" w:hAnsi="Times New Roman" w:cs="Times New Roman"/>
          <w:sz w:val="28"/>
          <w:szCs w:val="24"/>
        </w:rPr>
        <w:t xml:space="preserve"> выбор варианта из множества альтернатив</w:t>
      </w:r>
      <w:r w:rsidR="006D110C">
        <w:rPr>
          <w:rFonts w:ascii="Times New Roman" w:hAnsi="Times New Roman" w:cs="Times New Roman"/>
          <w:sz w:val="28"/>
          <w:szCs w:val="24"/>
        </w:rPr>
        <w:t xml:space="preserve">, оператор перехода на следующую итерацию </w:t>
      </w:r>
      <w:r w:rsidR="006D110C">
        <w:rPr>
          <w:rFonts w:ascii="Times New Roman" w:hAnsi="Times New Roman" w:cs="Times New Roman"/>
          <w:sz w:val="28"/>
          <w:szCs w:val="24"/>
          <w:lang w:val="en-US"/>
        </w:rPr>
        <w:t>continue</w:t>
      </w:r>
      <w:r w:rsidR="006D110C" w:rsidRPr="006D110C">
        <w:rPr>
          <w:rFonts w:ascii="Times New Roman" w:hAnsi="Times New Roman" w:cs="Times New Roman"/>
          <w:sz w:val="28"/>
          <w:szCs w:val="24"/>
        </w:rPr>
        <w:t xml:space="preserve"> </w:t>
      </w:r>
      <w:r w:rsidR="006D110C">
        <w:rPr>
          <w:rFonts w:ascii="Times New Roman" w:hAnsi="Times New Roman" w:cs="Times New Roman"/>
          <w:sz w:val="28"/>
          <w:szCs w:val="24"/>
        </w:rPr>
        <w:t xml:space="preserve">и оператор прерывания цикла </w:t>
      </w:r>
      <w:r w:rsidR="006D110C">
        <w:rPr>
          <w:rFonts w:ascii="Times New Roman" w:hAnsi="Times New Roman" w:cs="Times New Roman"/>
          <w:sz w:val="28"/>
          <w:szCs w:val="24"/>
          <w:lang w:val="en-US"/>
        </w:rPr>
        <w:t>break</w:t>
      </w:r>
      <w:r w:rsidR="006D110C" w:rsidRPr="006D110C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67488D2E" w14:textId="77777777" w:rsidR="00825953" w:rsidRPr="00D736DF" w:rsidRDefault="00825953" w:rsidP="007C35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F58F3" w14:textId="77777777" w:rsidR="00A048A0" w:rsidRDefault="00A048A0" w:rsidP="00186C2F">
      <w:pPr>
        <w:spacing w:after="0" w:line="240" w:lineRule="auto"/>
      </w:pPr>
      <w:r>
        <w:separator/>
      </w:r>
    </w:p>
  </w:endnote>
  <w:endnote w:type="continuationSeparator" w:id="0">
    <w:p w14:paraId="7AE177AB" w14:textId="77777777" w:rsidR="00A048A0" w:rsidRDefault="00A048A0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1731D" w14:textId="77777777" w:rsidR="00A048A0" w:rsidRDefault="00A048A0" w:rsidP="00186C2F">
      <w:pPr>
        <w:spacing w:after="0" w:line="240" w:lineRule="auto"/>
      </w:pPr>
      <w:r>
        <w:separator/>
      </w:r>
    </w:p>
  </w:footnote>
  <w:footnote w:type="continuationSeparator" w:id="0">
    <w:p w14:paraId="3C591780" w14:textId="77777777" w:rsidR="00A048A0" w:rsidRDefault="00A048A0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56CF0"/>
    <w:multiLevelType w:val="hybridMultilevel"/>
    <w:tmpl w:val="4DAE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E3477"/>
    <w:multiLevelType w:val="hybridMultilevel"/>
    <w:tmpl w:val="E80010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E4"/>
    <w:rsid w:val="000410EB"/>
    <w:rsid w:val="00064EDB"/>
    <w:rsid w:val="000C7FD7"/>
    <w:rsid w:val="000E367F"/>
    <w:rsid w:val="000F78F4"/>
    <w:rsid w:val="0010500D"/>
    <w:rsid w:val="00186C2F"/>
    <w:rsid w:val="001B5B56"/>
    <w:rsid w:val="002049C2"/>
    <w:rsid w:val="00227E46"/>
    <w:rsid w:val="002B4EB7"/>
    <w:rsid w:val="002F5AB1"/>
    <w:rsid w:val="003255BA"/>
    <w:rsid w:val="00354B37"/>
    <w:rsid w:val="00424634"/>
    <w:rsid w:val="004A47C0"/>
    <w:rsid w:val="005815F3"/>
    <w:rsid w:val="005C1E15"/>
    <w:rsid w:val="006408FE"/>
    <w:rsid w:val="006D110C"/>
    <w:rsid w:val="007C35E4"/>
    <w:rsid w:val="0080393B"/>
    <w:rsid w:val="00825953"/>
    <w:rsid w:val="00897D41"/>
    <w:rsid w:val="009963F9"/>
    <w:rsid w:val="009B4D9E"/>
    <w:rsid w:val="00A048A0"/>
    <w:rsid w:val="00A71023"/>
    <w:rsid w:val="00A8270D"/>
    <w:rsid w:val="00A864EA"/>
    <w:rsid w:val="00AB0DE5"/>
    <w:rsid w:val="00B513DB"/>
    <w:rsid w:val="00B84F71"/>
    <w:rsid w:val="00BC47E2"/>
    <w:rsid w:val="00C91B74"/>
    <w:rsid w:val="00C96B31"/>
    <w:rsid w:val="00CC7BFE"/>
    <w:rsid w:val="00D0302B"/>
    <w:rsid w:val="00D736DF"/>
    <w:rsid w:val="00D86508"/>
    <w:rsid w:val="00DB367A"/>
    <w:rsid w:val="00E26892"/>
    <w:rsid w:val="00F37F1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09BD7"/>
  <w15:docId w15:val="{63BEBEB0-1D91-4135-AC39-A5D52990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064EDB"/>
    <w:pPr>
      <w:spacing w:after="160" w:line="259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B84F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work\C%23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476480C1DA42F9A52F6604BB73C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1DD63A-88DB-40EA-B2A4-8B353AA9A3A1}"/>
      </w:docPartPr>
      <w:docPartBody>
        <w:p w:rsidR="008940D7" w:rsidRDefault="00977E91">
          <w:pPr>
            <w:pStyle w:val="73476480C1DA42F9A52F6604BB73C67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F5F8354052F04C6AA1466E360DDBD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C99F3-5860-4337-8DCD-A05F6939A7AB}"/>
      </w:docPartPr>
      <w:docPartBody>
        <w:p w:rsidR="008940D7" w:rsidRDefault="00977E91">
          <w:pPr>
            <w:pStyle w:val="F5F8354052F04C6AA1466E360DDBD718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E8AD2AC6117C4B94AA4441163F8EF8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EE4E4-7C45-478E-BE50-ECE5C816CAFA}"/>
      </w:docPartPr>
      <w:docPartBody>
        <w:p w:rsidR="008940D7" w:rsidRDefault="00977E91">
          <w:pPr>
            <w:pStyle w:val="E8AD2AC6117C4B94AA4441163F8EF85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5AB5DB3CF0584E7B8D6FDF1CF283E6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B19C30-D7F4-4873-B3CC-44098BAD437A}"/>
      </w:docPartPr>
      <w:docPartBody>
        <w:p w:rsidR="008940D7" w:rsidRDefault="00977E91">
          <w:pPr>
            <w:pStyle w:val="5AB5DB3CF0584E7B8D6FDF1CF283E6C0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43204EDFCC84879B28717438692C8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0D5F4-056F-4B60-A89F-B6430E267A8F}"/>
      </w:docPartPr>
      <w:docPartBody>
        <w:p w:rsidR="008940D7" w:rsidRDefault="00977E91">
          <w:pPr>
            <w:pStyle w:val="C43204EDFCC84879B28717438692C80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675E352ACE564231955213CD14EBD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B9769-A942-4685-8011-33B435D375C3}"/>
      </w:docPartPr>
      <w:docPartBody>
        <w:p w:rsidR="008940D7" w:rsidRDefault="00977E91">
          <w:pPr>
            <w:pStyle w:val="675E352ACE564231955213CD14EBD95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55DD25E11D8A484A89FD85DFA69A3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63CEB9-496F-4C90-A772-511C91CD90A1}"/>
      </w:docPartPr>
      <w:docPartBody>
        <w:p w:rsidR="008940D7" w:rsidRDefault="00977E91">
          <w:pPr>
            <w:pStyle w:val="55DD25E11D8A484A89FD85DFA69A312E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91"/>
    <w:rsid w:val="008940D7"/>
    <w:rsid w:val="00977E91"/>
    <w:rsid w:val="00B86D37"/>
    <w:rsid w:val="00D3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476480C1DA42F9A52F6604BB73C671">
    <w:name w:val="73476480C1DA42F9A52F6604BB73C671"/>
  </w:style>
  <w:style w:type="paragraph" w:customStyle="1" w:styleId="F5F8354052F04C6AA1466E360DDBD718">
    <w:name w:val="F5F8354052F04C6AA1466E360DDBD718"/>
  </w:style>
  <w:style w:type="paragraph" w:customStyle="1" w:styleId="E8AD2AC6117C4B94AA4441163F8EF855">
    <w:name w:val="E8AD2AC6117C4B94AA4441163F8EF855"/>
  </w:style>
  <w:style w:type="paragraph" w:customStyle="1" w:styleId="5AB5DB3CF0584E7B8D6FDF1CF283E6C0">
    <w:name w:val="5AB5DB3CF0584E7B8D6FDF1CF283E6C0"/>
  </w:style>
  <w:style w:type="paragraph" w:customStyle="1" w:styleId="C43204EDFCC84879B28717438692C80D">
    <w:name w:val="C43204EDFCC84879B28717438692C80D"/>
  </w:style>
  <w:style w:type="paragraph" w:customStyle="1" w:styleId="675E352ACE564231955213CD14EBD950">
    <w:name w:val="675E352ACE564231955213CD14EBD950"/>
  </w:style>
  <w:style w:type="paragraph" w:customStyle="1" w:styleId="55DD25E11D8A484A89FD85DFA69A312E">
    <w:name w:val="55DD25E11D8A484A89FD85DFA69A312E"/>
  </w:style>
  <w:style w:type="paragraph" w:customStyle="1" w:styleId="A86E321A5B534B22B9192B0C0EE1225C">
    <w:name w:val="A86E321A5B534B22B9192B0C0EE1225C"/>
  </w:style>
  <w:style w:type="paragraph" w:customStyle="1" w:styleId="B593ABF22FE64C80A9AE6AC1823BCE37">
    <w:name w:val="B593ABF22FE64C80A9AE6AC1823BCE37"/>
  </w:style>
  <w:style w:type="paragraph" w:customStyle="1" w:styleId="9ADAD3806BBE441F9BB3824B04E9DCF3">
    <w:name w:val="9ADAD3806BBE441F9BB3824B04E9DCF3"/>
  </w:style>
  <w:style w:type="paragraph" w:customStyle="1" w:styleId="258D321C82DE4F1A8E2A7E00A7C5B71F">
    <w:name w:val="258D321C82DE4F1A8E2A7E00A7C5B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1D8D1-98C6-48C3-BE83-8F33E8D7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</Template>
  <TotalTime>244</TotalTime>
  <Pages>8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Айван</dc:creator>
  <cp:lastModifiedBy>Иван Михайлов</cp:lastModifiedBy>
  <cp:revision>6</cp:revision>
  <dcterms:created xsi:type="dcterms:W3CDTF">2020-03-12T18:37:00Z</dcterms:created>
  <dcterms:modified xsi:type="dcterms:W3CDTF">2020-03-14T09:45:00Z</dcterms:modified>
</cp:coreProperties>
</file>